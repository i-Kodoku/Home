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0F85B" w14:textId="77777777" w:rsidR="004048B0" w:rsidRPr="007E5F61" w:rsidRDefault="009C1C87" w:rsidP="008F1ABD">
      <w:pPr>
        <w:pStyle w:val="CoverInfo"/>
        <w:spacing w:before="0"/>
        <w:jc w:val="left"/>
        <w:rPr>
          <w:noProof/>
          <w:color w:val="auto"/>
          <w:lang w:eastAsia="en-AU"/>
        </w:rPr>
      </w:pPr>
      <w:r w:rsidRPr="007E5F61">
        <w:rPr>
          <w:noProof/>
          <w:color w:val="auto"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11A038F3" wp14:editId="4AB5730E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E65497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7E5F61" w:rsidRPr="007E5F61" w14:paraId="71EAAFFF" w14:textId="77777777" w:rsidTr="00FA7409">
        <w:trPr>
          <w:trHeight w:val="4320"/>
        </w:trPr>
        <w:tc>
          <w:tcPr>
            <w:tcW w:w="10800" w:type="dxa"/>
          </w:tcPr>
          <w:p w14:paraId="4DD4A5D5" w14:textId="77777777" w:rsidR="004048B0" w:rsidRPr="007E5F61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sz w:val="96"/>
                <w:szCs w:val="96"/>
              </w:rPr>
            </w:pPr>
          </w:p>
        </w:tc>
      </w:tr>
      <w:tr w:rsidR="007E5F61" w:rsidRPr="007E5F61" w14:paraId="5A98A1FE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0C8E1FEA" w14:textId="5166D28B" w:rsidR="007E5F61" w:rsidRPr="007E5F61" w:rsidRDefault="007E5F61" w:rsidP="007E5F61">
            <w:pPr>
              <w:pStyle w:val="Heading1"/>
              <w:spacing w:before="0"/>
              <w:jc w:val="center"/>
              <w:rPr>
                <w:rFonts w:ascii="Segoe UI" w:hAnsi="Segoe UI" w:cs="Segoe UI"/>
                <w:color w:val="auto"/>
                <w:szCs w:val="72"/>
              </w:rPr>
            </w:pPr>
            <w:r w:rsidRPr="007E5F61">
              <w:rPr>
                <w:rFonts w:ascii="Segoe UI" w:hAnsi="Segoe UI" w:cs="Segoe UI"/>
                <w:b/>
                <w:bCs/>
                <w:color w:val="auto"/>
                <w:szCs w:val="72"/>
              </w:rPr>
              <w:t>Log Monitoring Workflow</w:t>
            </w:r>
          </w:p>
          <w:p w14:paraId="536EBEC0" w14:textId="13D0EED3" w:rsidR="004048B0" w:rsidRPr="007E5F61" w:rsidRDefault="004048B0" w:rsidP="004048B0">
            <w:pPr>
              <w:pStyle w:val="Title"/>
              <w:rPr>
                <w:color w:val="auto"/>
              </w:rPr>
            </w:pPr>
          </w:p>
        </w:tc>
      </w:tr>
      <w:tr w:rsidR="007E5F61" w:rsidRPr="007E5F61" w14:paraId="7B6430AD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2C8B69BD" w14:textId="57D8D2D1" w:rsidR="004048B0" w:rsidRPr="007E5F61" w:rsidRDefault="007E5F61" w:rsidP="004048B0">
            <w:pPr>
              <w:pStyle w:val="Subtitle"/>
              <w:framePr w:wrap="auto" w:vAnchor="margin" w:hAnchor="text" w:yAlign="inline"/>
              <w:rPr>
                <w:color w:val="auto"/>
              </w:rPr>
            </w:pPr>
            <w:r w:rsidRPr="007E5F61">
              <w:rPr>
                <w:color w:val="auto"/>
              </w:rPr>
              <w:t>By: Curtis Crawford</w:t>
            </w:r>
          </w:p>
        </w:tc>
      </w:tr>
    </w:tbl>
    <w:p w14:paraId="52D4DC94" w14:textId="67FF7D7A" w:rsidR="00C63EAC" w:rsidRDefault="00C63EAC" w:rsidP="007E5F61">
      <w:pPr>
        <w:pStyle w:val="CoverInfo"/>
        <w:jc w:val="left"/>
        <w:rPr>
          <w:color w:val="auto"/>
        </w:rPr>
      </w:pPr>
    </w:p>
    <w:p w14:paraId="4F7DB259" w14:textId="77777777" w:rsidR="00C63EAC" w:rsidRDefault="00C63EAC">
      <w:pPr>
        <w:spacing w:after="160" w:line="259" w:lineRule="auto"/>
        <w:rPr>
          <w:spacing w:val="40"/>
          <w:kern w:val="28"/>
          <w:sz w:val="28"/>
        </w:rPr>
      </w:pPr>
      <w:r>
        <w:br w:type="page"/>
      </w:r>
    </w:p>
    <w:p w14:paraId="16481FFA" w14:textId="1BB4858E" w:rsidR="00C63EAC" w:rsidRDefault="00C63EAC" w:rsidP="007E5F61">
      <w:pPr>
        <w:pStyle w:val="CoverInfo"/>
        <w:jc w:val="left"/>
        <w:rPr>
          <w:color w:val="auto"/>
        </w:rPr>
      </w:pPr>
    </w:p>
    <w:sdt>
      <w:sdtPr>
        <w:rPr>
          <w:rFonts w:asciiTheme="minorHAnsi" w:hAnsiTheme="minorHAnsi" w:cstheme="minorHAnsi"/>
          <w:sz w:val="28"/>
          <w:szCs w:val="28"/>
        </w:rPr>
        <w:id w:val="-1350942659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</w:rPr>
      </w:sdtEndPr>
      <w:sdtContent>
        <w:p w14:paraId="474405B9" w14:textId="1059D73F" w:rsidR="00C63EAC" w:rsidRDefault="00C63EAC" w:rsidP="00BF72D8">
          <w:pPr>
            <w:pStyle w:val="TOCHeading"/>
            <w:spacing w:line="276" w:lineRule="auto"/>
            <w:rPr>
              <w:rFonts w:asciiTheme="minorHAnsi" w:hAnsiTheme="minorHAnsi" w:cstheme="minorHAnsi"/>
              <w:sz w:val="28"/>
              <w:szCs w:val="28"/>
            </w:rPr>
          </w:pPr>
        </w:p>
        <w:p w14:paraId="4D8392D0" w14:textId="77777777" w:rsidR="00BF72D8" w:rsidRDefault="00BF72D8" w:rsidP="00BF72D8"/>
        <w:p w14:paraId="6F6E59E8" w14:textId="6E595CDB" w:rsidR="00BF72D8" w:rsidRDefault="00BF72D8" w:rsidP="00BF72D8">
          <w:pPr>
            <w:pStyle w:val="Heading1"/>
            <w:jc w:val="center"/>
            <w:rPr>
              <w:color w:val="auto"/>
              <w:u w:val="single"/>
            </w:rPr>
          </w:pPr>
          <w:r w:rsidRPr="00BF72D8">
            <w:rPr>
              <w:color w:val="auto"/>
              <w:u w:val="single"/>
            </w:rPr>
            <w:t>tABLE OF CONTENTS</w:t>
          </w:r>
        </w:p>
        <w:p w14:paraId="6055572A" w14:textId="77777777" w:rsidR="00BF72D8" w:rsidRDefault="00BF72D8" w:rsidP="00BF72D8"/>
        <w:p w14:paraId="58D2ED51" w14:textId="77777777" w:rsidR="00BF72D8" w:rsidRDefault="00BF72D8" w:rsidP="00BF72D8"/>
        <w:p w14:paraId="7CCAC496" w14:textId="77777777" w:rsidR="00BF72D8" w:rsidRPr="00BF72D8" w:rsidRDefault="00BF72D8" w:rsidP="00BF72D8"/>
        <w:p w14:paraId="179C6985" w14:textId="1AADA023" w:rsidR="00C63EAC" w:rsidRPr="00BF72D8" w:rsidRDefault="00C63EAC" w:rsidP="00BF72D8">
          <w:pPr>
            <w:pStyle w:val="TOC1"/>
            <w:spacing w:line="276" w:lineRule="auto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b/>
              <w:bCs/>
              <w:sz w:val="28"/>
              <w:szCs w:val="28"/>
            </w:rPr>
            <w:t>Title Page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b/>
              <w:bCs/>
              <w:sz w:val="28"/>
              <w:szCs w:val="28"/>
            </w:rPr>
            <w:t>1</w:t>
          </w:r>
        </w:p>
        <w:p w14:paraId="23962548" w14:textId="77777777" w:rsidR="00BF72D8" w:rsidRDefault="00BF72D8" w:rsidP="00BF72D8">
          <w:pPr>
            <w:pStyle w:val="TOC2"/>
            <w:spacing w:line="276" w:lineRule="auto"/>
            <w:ind w:left="216"/>
            <w:rPr>
              <w:rFonts w:cstheme="minorHAnsi"/>
              <w:sz w:val="28"/>
              <w:szCs w:val="28"/>
            </w:rPr>
          </w:pPr>
        </w:p>
        <w:p w14:paraId="6688C897" w14:textId="09E4A4E2" w:rsidR="00C63EAC" w:rsidRPr="00BF72D8" w:rsidRDefault="00C63EAC" w:rsidP="00BF72D8">
          <w:pPr>
            <w:pStyle w:val="TOC2"/>
            <w:spacing w:line="276" w:lineRule="auto"/>
            <w:ind w:left="216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>Table of Contents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sz w:val="28"/>
              <w:szCs w:val="28"/>
            </w:rPr>
            <w:t>2</w:t>
          </w:r>
        </w:p>
        <w:p w14:paraId="54C8AA83" w14:textId="77777777" w:rsidR="00BF72D8" w:rsidRDefault="00BF72D8" w:rsidP="00BF72D8">
          <w:pPr>
            <w:pStyle w:val="TOC3"/>
            <w:spacing w:line="276" w:lineRule="auto"/>
            <w:ind w:left="446"/>
            <w:rPr>
              <w:rFonts w:cstheme="minorHAnsi"/>
              <w:sz w:val="28"/>
              <w:szCs w:val="28"/>
            </w:rPr>
          </w:pPr>
        </w:p>
        <w:p w14:paraId="28842851" w14:textId="5220F0F4" w:rsidR="00C63EAC" w:rsidRPr="00BF72D8" w:rsidRDefault="00C63EAC" w:rsidP="00BF72D8">
          <w:pPr>
            <w:pStyle w:val="TOC3"/>
            <w:spacing w:line="276" w:lineRule="auto"/>
            <w:ind w:left="446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>Workflow Summary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sz w:val="28"/>
              <w:szCs w:val="28"/>
            </w:rPr>
            <w:t>3</w:t>
          </w:r>
        </w:p>
        <w:p w14:paraId="59042B0C" w14:textId="77777777" w:rsidR="00BF72D8" w:rsidRDefault="00BF72D8" w:rsidP="00BF72D8">
          <w:pPr>
            <w:pStyle w:val="TOC1"/>
            <w:spacing w:line="276" w:lineRule="auto"/>
            <w:rPr>
              <w:rFonts w:cstheme="minorHAnsi"/>
              <w:b/>
              <w:bCs/>
              <w:sz w:val="28"/>
              <w:szCs w:val="28"/>
            </w:rPr>
          </w:pPr>
        </w:p>
        <w:p w14:paraId="710B6EA2" w14:textId="314256AE" w:rsidR="00C63EAC" w:rsidRPr="00BF72D8" w:rsidRDefault="00C63EAC" w:rsidP="00BF72D8">
          <w:pPr>
            <w:pStyle w:val="TOC1"/>
            <w:spacing w:line="276" w:lineRule="auto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b/>
              <w:bCs/>
              <w:sz w:val="28"/>
              <w:szCs w:val="28"/>
            </w:rPr>
            <w:t>Programming &amp; Tools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b/>
              <w:bCs/>
              <w:sz w:val="28"/>
              <w:szCs w:val="28"/>
            </w:rPr>
            <w:t>4</w:t>
          </w:r>
        </w:p>
        <w:p w14:paraId="2D95F315" w14:textId="77777777" w:rsidR="00BF72D8" w:rsidRDefault="00BF72D8" w:rsidP="00BF72D8">
          <w:pPr>
            <w:pStyle w:val="TOC2"/>
            <w:spacing w:line="276" w:lineRule="auto"/>
            <w:ind w:left="216"/>
            <w:rPr>
              <w:rFonts w:cstheme="minorHAnsi"/>
              <w:sz w:val="28"/>
              <w:szCs w:val="28"/>
            </w:rPr>
          </w:pPr>
        </w:p>
        <w:p w14:paraId="5EA03A6E" w14:textId="0FF46366" w:rsidR="00C63EAC" w:rsidRPr="00BF72D8" w:rsidRDefault="00C63EAC" w:rsidP="00BF72D8">
          <w:pPr>
            <w:pStyle w:val="TOC2"/>
            <w:spacing w:line="276" w:lineRule="auto"/>
            <w:ind w:left="216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>Key Commands &amp; Scripts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sz w:val="28"/>
              <w:szCs w:val="28"/>
            </w:rPr>
            <w:t>5</w:t>
          </w:r>
        </w:p>
        <w:p w14:paraId="1A2DAF50" w14:textId="77777777" w:rsidR="00BF72D8" w:rsidRDefault="00BF72D8" w:rsidP="00BF72D8">
          <w:pPr>
            <w:pStyle w:val="TOC3"/>
            <w:spacing w:line="276" w:lineRule="auto"/>
            <w:ind w:left="446"/>
            <w:rPr>
              <w:rFonts w:cstheme="minorHAnsi"/>
              <w:sz w:val="28"/>
              <w:szCs w:val="28"/>
            </w:rPr>
          </w:pPr>
        </w:p>
        <w:p w14:paraId="2CE27EA7" w14:textId="6C9B3ADA" w:rsidR="00C63EAC" w:rsidRPr="00BF72D8" w:rsidRDefault="00C63EAC" w:rsidP="00BF72D8">
          <w:pPr>
            <w:pStyle w:val="TOC3"/>
            <w:spacing w:line="276" w:lineRule="auto"/>
            <w:ind w:left="446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>Key Commands &amp; Scripts cont’d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sz w:val="28"/>
              <w:szCs w:val="28"/>
            </w:rPr>
            <w:t>6</w:t>
          </w:r>
        </w:p>
        <w:p w14:paraId="79F9AC62" w14:textId="77777777" w:rsidR="00BF72D8" w:rsidRDefault="00BF72D8" w:rsidP="00BF72D8">
          <w:pPr>
            <w:spacing w:line="276" w:lineRule="auto"/>
            <w:rPr>
              <w:rFonts w:cstheme="minorHAnsi"/>
              <w:sz w:val="28"/>
              <w:szCs w:val="28"/>
            </w:rPr>
          </w:pPr>
        </w:p>
        <w:p w14:paraId="0DF1740B" w14:textId="65AB5C1D" w:rsidR="00C63EAC" w:rsidRPr="00BF72D8" w:rsidRDefault="00C63EAC" w:rsidP="00BF72D8">
          <w:pPr>
            <w:spacing w:line="276" w:lineRule="auto"/>
            <w:rPr>
              <w:rFonts w:cstheme="minorHAnsi"/>
              <w:b/>
              <w:bCs/>
              <w:sz w:val="28"/>
              <w:szCs w:val="28"/>
            </w:rPr>
          </w:pPr>
          <w:r w:rsidRPr="00BF72D8">
            <w:rPr>
              <w:rFonts w:cstheme="minorHAnsi"/>
              <w:b/>
              <w:bCs/>
              <w:sz w:val="28"/>
              <w:szCs w:val="28"/>
            </w:rPr>
            <w:t>Cron Job Schedule</w:t>
          </w:r>
          <w:r w:rsidRPr="00BF72D8">
            <w:rPr>
              <w:rFonts w:cstheme="minorHAnsi"/>
              <w:b/>
              <w:bCs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b/>
              <w:bCs/>
              <w:sz w:val="28"/>
              <w:szCs w:val="28"/>
            </w:rPr>
            <w:t>7</w:t>
          </w:r>
        </w:p>
        <w:p w14:paraId="7BCE1FE0" w14:textId="77777777" w:rsidR="00BF72D8" w:rsidRDefault="00C63EAC" w:rsidP="00BF72D8">
          <w:pPr>
            <w:spacing w:line="276" w:lineRule="auto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 xml:space="preserve">    </w:t>
          </w:r>
        </w:p>
        <w:p w14:paraId="1490B5E2" w14:textId="0702F54C" w:rsidR="00C63EAC" w:rsidRPr="00BF72D8" w:rsidRDefault="00BF72D8" w:rsidP="00BF72D8">
          <w:pPr>
            <w:spacing w:line="276" w:lineRule="auto"/>
            <w:rPr>
              <w:rFonts w:cstheme="minorHAnsi"/>
              <w:sz w:val="28"/>
              <w:szCs w:val="28"/>
            </w:rPr>
          </w:pPr>
          <w:r>
            <w:rPr>
              <w:rFonts w:cstheme="minorHAnsi"/>
              <w:sz w:val="28"/>
              <w:szCs w:val="28"/>
            </w:rPr>
            <w:t xml:space="preserve">    </w:t>
          </w:r>
          <w:r w:rsidR="00C63EAC" w:rsidRPr="00BF72D8">
            <w:rPr>
              <w:rFonts w:cstheme="minorHAnsi"/>
              <w:sz w:val="28"/>
              <w:szCs w:val="28"/>
            </w:rPr>
            <w:t xml:space="preserve"> Importance, Documenting, Sharing, What </w:t>
          </w:r>
          <w:proofErr w:type="gramStart"/>
          <w:r w:rsidR="00C63EAC" w:rsidRPr="00BF72D8">
            <w:rPr>
              <w:rFonts w:cstheme="minorHAnsi"/>
              <w:sz w:val="28"/>
              <w:szCs w:val="28"/>
            </w:rPr>
            <w:t>To</w:t>
          </w:r>
          <w:proofErr w:type="gramEnd"/>
          <w:r w:rsidR="00C63EAC" w:rsidRPr="00BF72D8">
            <w:rPr>
              <w:rFonts w:cstheme="minorHAnsi"/>
              <w:sz w:val="28"/>
              <w:szCs w:val="28"/>
            </w:rPr>
            <w:t xml:space="preserve"> Watch For &amp; Improvements</w:t>
          </w:r>
          <w:r w:rsidR="00C63EAC"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="00C63EAC" w:rsidRPr="00BF72D8">
            <w:rPr>
              <w:rFonts w:cstheme="minorHAnsi"/>
              <w:sz w:val="28"/>
              <w:szCs w:val="28"/>
            </w:rPr>
            <w:t>8</w:t>
          </w:r>
        </w:p>
        <w:p w14:paraId="659DD6E9" w14:textId="77777777" w:rsidR="00BF72D8" w:rsidRDefault="00C63EAC" w:rsidP="00BF72D8">
          <w:pPr>
            <w:spacing w:line="276" w:lineRule="auto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 xml:space="preserve">         </w:t>
          </w:r>
        </w:p>
        <w:p w14:paraId="43EE7849" w14:textId="0891CFE6" w:rsidR="00C63EAC" w:rsidRPr="00BF72D8" w:rsidRDefault="00C63EAC" w:rsidP="00BF72D8">
          <w:pPr>
            <w:spacing w:line="276" w:lineRule="auto"/>
            <w:rPr>
              <w:rFonts w:cstheme="minorHAnsi"/>
              <w:sz w:val="28"/>
              <w:szCs w:val="28"/>
            </w:rPr>
          </w:pPr>
          <w:r w:rsidRPr="00BF72D8">
            <w:rPr>
              <w:rFonts w:cstheme="minorHAnsi"/>
              <w:sz w:val="28"/>
              <w:szCs w:val="28"/>
            </w:rPr>
            <w:t xml:space="preserve"> </w:t>
          </w:r>
          <w:r w:rsidR="00BF72D8">
            <w:rPr>
              <w:rFonts w:cstheme="minorHAnsi"/>
              <w:sz w:val="28"/>
              <w:szCs w:val="28"/>
            </w:rPr>
            <w:t xml:space="preserve">       </w:t>
          </w:r>
          <w:r w:rsidRPr="00BF72D8">
            <w:rPr>
              <w:rFonts w:cstheme="minorHAnsi"/>
              <w:sz w:val="28"/>
              <w:szCs w:val="28"/>
            </w:rPr>
            <w:t>References &amp; Citations</w:t>
          </w:r>
          <w:r w:rsidRPr="00BF72D8">
            <w:rPr>
              <w:rFonts w:cstheme="minorHAnsi"/>
              <w:sz w:val="28"/>
              <w:szCs w:val="28"/>
            </w:rPr>
            <w:ptab w:relativeTo="margin" w:alignment="right" w:leader="dot"/>
          </w:r>
          <w:r w:rsidRPr="00BF72D8">
            <w:rPr>
              <w:rFonts w:cstheme="minorHAnsi"/>
              <w:sz w:val="28"/>
              <w:szCs w:val="28"/>
            </w:rPr>
            <w:t>9</w:t>
          </w:r>
        </w:p>
      </w:sdtContent>
    </w:sdt>
    <w:p w14:paraId="77745979" w14:textId="77777777" w:rsidR="00C63EAC" w:rsidRPr="00BF72D8" w:rsidRDefault="00C63EAC" w:rsidP="00BF72D8">
      <w:pPr>
        <w:spacing w:after="160" w:line="276" w:lineRule="auto"/>
        <w:rPr>
          <w:rFonts w:cstheme="minorHAnsi"/>
          <w:spacing w:val="40"/>
          <w:kern w:val="28"/>
          <w:sz w:val="28"/>
          <w:szCs w:val="28"/>
        </w:rPr>
      </w:pPr>
      <w:r w:rsidRPr="00BF72D8">
        <w:rPr>
          <w:rFonts w:cstheme="minorHAnsi"/>
          <w:sz w:val="28"/>
          <w:szCs w:val="28"/>
        </w:rPr>
        <w:br w:type="page"/>
      </w:r>
    </w:p>
    <w:p w14:paraId="5BD88007" w14:textId="77777777" w:rsidR="00E92204" w:rsidRPr="007E5F61" w:rsidRDefault="00E92204" w:rsidP="007E5F61">
      <w:pPr>
        <w:pStyle w:val="CoverInfo"/>
        <w:jc w:val="left"/>
        <w:rPr>
          <w:color w:val="auto"/>
        </w:rPr>
        <w:sectPr w:rsidR="00E92204" w:rsidRPr="007E5F61" w:rsidSect="006F5A91">
          <w:footerReference w:type="default" r:id="rId15"/>
          <w:footerReference w:type="first" r:id="rId16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4B1EEF7C" w14:textId="77777777" w:rsidR="009C1C87" w:rsidRPr="007E5F61" w:rsidRDefault="009C1C87">
      <w:r w:rsidRPr="007E5F61"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2E0BC371" wp14:editId="14559A59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7E5F61" w:rsidRPr="007E5F61" w14:paraId="44F407B0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7CD63A17" w14:textId="77777777" w:rsidR="00C17936" w:rsidRPr="007E5F61" w:rsidRDefault="00C17936" w:rsidP="00E92204">
            <w:pPr>
              <w:pStyle w:val="CoverInfo"/>
              <w:spacing w:before="0"/>
              <w:rPr>
                <w:color w:val="auto"/>
              </w:rPr>
            </w:pPr>
          </w:p>
          <w:p w14:paraId="417F8096" w14:textId="77777777" w:rsidR="00517D36" w:rsidRPr="007E5F61" w:rsidRDefault="00517D36" w:rsidP="00D51608"/>
        </w:tc>
        <w:tc>
          <w:tcPr>
            <w:tcW w:w="6035" w:type="dxa"/>
            <w:vAlign w:val="bottom"/>
          </w:tcPr>
          <w:p w14:paraId="5374DAA0" w14:textId="77777777" w:rsidR="00517D36" w:rsidRPr="007E5F61" w:rsidRDefault="00517D36" w:rsidP="006551C3">
            <w:pPr>
              <w:pStyle w:val="Heading2"/>
            </w:pPr>
            <w:r w:rsidRPr="007E5F61">
              <w:rPr>
                <w:noProof/>
                <w:lang w:eastAsia="en-AU"/>
              </w:rPr>
              <w:drawing>
                <wp:inline distT="0" distB="0" distL="0" distR="0" wp14:anchorId="330F0912" wp14:editId="62DBCEFB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F61" w:rsidRPr="007E5F61" w14:paraId="1E0A8617" w14:textId="77777777" w:rsidTr="00C17936">
        <w:trPr>
          <w:trHeight w:val="1368"/>
        </w:trPr>
        <w:tc>
          <w:tcPr>
            <w:tcW w:w="3168" w:type="dxa"/>
            <w:vMerge/>
          </w:tcPr>
          <w:p w14:paraId="60D7C36D" w14:textId="77777777" w:rsidR="00517D36" w:rsidRPr="007E5F61" w:rsidRDefault="00517D36" w:rsidP="00D51608"/>
        </w:tc>
        <w:tc>
          <w:tcPr>
            <w:tcW w:w="6035" w:type="dxa"/>
            <w:vAlign w:val="bottom"/>
          </w:tcPr>
          <w:p w14:paraId="50711A4B" w14:textId="62FBDA6C" w:rsidR="00517D36" w:rsidRPr="007E5F61" w:rsidRDefault="007E5F61" w:rsidP="00C17936">
            <w:pPr>
              <w:pStyle w:val="Heading1"/>
              <w:rPr>
                <w:color w:val="auto"/>
              </w:rPr>
            </w:pPr>
            <w:r w:rsidRPr="007E5F61">
              <w:rPr>
                <w:color w:val="auto"/>
              </w:rPr>
              <w:t>workflow summary</w:t>
            </w:r>
          </w:p>
        </w:tc>
      </w:tr>
      <w:tr w:rsidR="00517D36" w:rsidRPr="007E5F61" w14:paraId="67A83149" w14:textId="77777777" w:rsidTr="00C17936">
        <w:trPr>
          <w:trHeight w:val="7443"/>
        </w:trPr>
        <w:tc>
          <w:tcPr>
            <w:tcW w:w="3168" w:type="dxa"/>
            <w:vMerge/>
          </w:tcPr>
          <w:p w14:paraId="14C6E7D7" w14:textId="77777777" w:rsidR="00517D36" w:rsidRPr="007E5F61" w:rsidRDefault="00517D36" w:rsidP="00D51608"/>
        </w:tc>
        <w:tc>
          <w:tcPr>
            <w:tcW w:w="6035" w:type="dxa"/>
          </w:tcPr>
          <w:p w14:paraId="2DB8E186" w14:textId="77777777" w:rsidR="00517D36" w:rsidRPr="007E5F61" w:rsidRDefault="00517D36" w:rsidP="00D51608">
            <w:pPr>
              <w:rPr>
                <w:b/>
                <w:bCs/>
              </w:rPr>
            </w:pPr>
          </w:p>
          <w:p w14:paraId="28B090EC" w14:textId="7CF0F207" w:rsidR="00517D36" w:rsidRPr="007E5F61" w:rsidRDefault="007E5F61" w:rsidP="00D51608">
            <w:pPr>
              <w:rPr>
                <w:b/>
                <w:bCs/>
              </w:rPr>
            </w:pPr>
            <w:r>
              <w:rPr>
                <w:b/>
                <w:bCs/>
              </w:rPr>
              <w:t>Detailed below is a quick overview of how I would conduct my workflow while being employed as an Access Log Analyst at Turn a New Leaf.</w:t>
            </w:r>
          </w:p>
          <w:p w14:paraId="76B51823" w14:textId="6D602F49" w:rsidR="007E5F61" w:rsidRPr="0071292D" w:rsidRDefault="007E5F61" w:rsidP="007E5F6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Workflow:</w:t>
            </w:r>
          </w:p>
          <w:p w14:paraId="1C6BE65C" w14:textId="33286AAF" w:rsidR="007E5F61" w:rsidRPr="0071292D" w:rsidRDefault="007E5F61" w:rsidP="00FA6862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Log Collection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 xml:space="preserve">: 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>Collect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 xml:space="preserve"> network logs daily to monitor login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>s.</w:t>
            </w:r>
          </w:p>
          <w:p w14:paraId="727123C5" w14:textId="07A155A6" w:rsidR="007E5F61" w:rsidRPr="0071292D" w:rsidRDefault="007E5F61" w:rsidP="007E5F61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Log Analysis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Analyze logs to detect failed login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>s.</w:t>
            </w:r>
          </w:p>
          <w:p w14:paraId="7976404A" w14:textId="34DA03AE" w:rsidR="007E5F61" w:rsidRPr="0071292D" w:rsidRDefault="007E5F61" w:rsidP="007E5F61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Threshold Check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Compare the number of failed logins against a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 xml:space="preserve"> threshold.</w:t>
            </w:r>
          </w:p>
          <w:p w14:paraId="488D3D4F" w14:textId="77777777" w:rsidR="007E5F61" w:rsidRPr="0071292D" w:rsidRDefault="007E5F61" w:rsidP="007E5F61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Alert Generation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If the threshold is exceeded, generate an alert.</w:t>
            </w:r>
          </w:p>
          <w:p w14:paraId="6D75E539" w14:textId="77777777" w:rsidR="007E5F61" w:rsidRPr="0071292D" w:rsidRDefault="007E5F61" w:rsidP="007E5F61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Documentation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Log the analysis results and alerts.</w:t>
            </w:r>
          </w:p>
          <w:p w14:paraId="5EE7C0A1" w14:textId="564F2380" w:rsidR="007E5F61" w:rsidRPr="0071292D" w:rsidRDefault="007E5F61" w:rsidP="007E5F61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Weekly Report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 xml:space="preserve">: 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>Create a weekly report of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 xml:space="preserve"> logs, analysis, and alerts </w:t>
            </w:r>
            <w:r w:rsidR="00FA6862">
              <w:rPr>
                <w:rFonts w:ascii="Times New Roman" w:eastAsia="Times New Roman" w:hAnsi="Times New Roman" w:cs="Times New Roman"/>
                <w:lang w:eastAsia="en-CA"/>
              </w:rPr>
              <w:t>to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 xml:space="preserve"> send to the manager.</w:t>
            </w:r>
          </w:p>
          <w:p w14:paraId="7BD5C351" w14:textId="77777777" w:rsidR="007E5F61" w:rsidRPr="0071292D" w:rsidRDefault="007E5F61" w:rsidP="007E5F6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Frequency:</w:t>
            </w:r>
          </w:p>
          <w:p w14:paraId="52B2EAAB" w14:textId="77777777" w:rsidR="007E5F61" w:rsidRPr="0071292D" w:rsidRDefault="007E5F61" w:rsidP="007E5F61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Daily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Log collection and analysis.</w:t>
            </w:r>
          </w:p>
          <w:p w14:paraId="34E17FDB" w14:textId="77777777" w:rsidR="007E5F61" w:rsidRPr="0071292D" w:rsidRDefault="007E5F61" w:rsidP="007E5F61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CA"/>
              </w:rPr>
            </w:pPr>
            <w:r w:rsidRPr="0071292D">
              <w:rPr>
                <w:rFonts w:ascii="Times New Roman" w:eastAsia="Times New Roman" w:hAnsi="Times New Roman" w:cs="Times New Roman"/>
                <w:b/>
                <w:bCs/>
                <w:lang w:eastAsia="en-CA"/>
              </w:rPr>
              <w:t>Weekly</w:t>
            </w:r>
            <w:r w:rsidRPr="0071292D">
              <w:rPr>
                <w:rFonts w:ascii="Times New Roman" w:eastAsia="Times New Roman" w:hAnsi="Times New Roman" w:cs="Times New Roman"/>
                <w:lang w:eastAsia="en-CA"/>
              </w:rPr>
              <w:t>: Reporting to the manager.</w:t>
            </w:r>
          </w:p>
          <w:p w14:paraId="2F6C4538" w14:textId="5A57979C" w:rsidR="00517D36" w:rsidRPr="007E5F61" w:rsidRDefault="00517D36" w:rsidP="00EA0EF8">
            <w:pPr>
              <w:pStyle w:val="NormalBold"/>
              <w:rPr>
                <w:color w:val="auto"/>
              </w:rPr>
            </w:pPr>
          </w:p>
        </w:tc>
      </w:tr>
    </w:tbl>
    <w:p w14:paraId="3A77A359" w14:textId="77777777" w:rsidR="00114118" w:rsidRPr="007E5F61" w:rsidRDefault="00114118"/>
    <w:p w14:paraId="1AC26167" w14:textId="77777777" w:rsidR="007762BF" w:rsidRPr="007E5F61" w:rsidRDefault="007762BF">
      <w:pPr>
        <w:sectPr w:rsidR="007762BF" w:rsidRPr="007E5F61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2E1F7E9E" w14:textId="77777777" w:rsidR="00114118" w:rsidRPr="007E5F61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7E5F61" w:rsidRPr="007E5F61" w14:paraId="4DAC7635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094930D8" w14:textId="77777777" w:rsidR="0015336E" w:rsidRPr="007E5F61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57E37FD8" w14:textId="77777777" w:rsidR="0015336E" w:rsidRPr="007E5F61" w:rsidRDefault="0015336E" w:rsidP="005947BE">
            <w:pPr>
              <w:rPr>
                <w:b/>
                <w:bCs/>
              </w:rPr>
            </w:pPr>
            <w:r w:rsidRPr="007E5F61">
              <w:rPr>
                <w:noProof/>
                <w:lang w:eastAsia="en-AU"/>
              </w:rPr>
              <w:drawing>
                <wp:inline distT="0" distB="0" distL="0" distR="0" wp14:anchorId="25A04C0D" wp14:editId="11925289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F61" w:rsidRPr="007E5F61" w14:paraId="180234F0" w14:textId="77777777" w:rsidTr="00FE44CB">
        <w:trPr>
          <w:trHeight w:val="1440"/>
        </w:trPr>
        <w:tc>
          <w:tcPr>
            <w:tcW w:w="3600" w:type="dxa"/>
            <w:vMerge/>
          </w:tcPr>
          <w:p w14:paraId="6C3FA8F1" w14:textId="77777777" w:rsidR="0015336E" w:rsidRPr="007E5F61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61410FA6" w14:textId="1982A312" w:rsidR="0015336E" w:rsidRPr="007E5F61" w:rsidRDefault="007E5F61" w:rsidP="00FE44CB">
            <w:pPr>
              <w:pStyle w:val="Heading2"/>
            </w:pPr>
            <w:r>
              <w:t>programming &amp; tools</w:t>
            </w:r>
          </w:p>
        </w:tc>
      </w:tr>
      <w:tr w:rsidR="007E5F61" w:rsidRPr="007E5F61" w14:paraId="5922C166" w14:textId="77777777" w:rsidTr="006551C3">
        <w:trPr>
          <w:trHeight w:val="5680"/>
        </w:trPr>
        <w:tc>
          <w:tcPr>
            <w:tcW w:w="3600" w:type="dxa"/>
            <w:vMerge/>
          </w:tcPr>
          <w:p w14:paraId="27B5A8AA" w14:textId="77777777" w:rsidR="0015336E" w:rsidRPr="007E5F61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7F14548D" w14:textId="1C190E6F" w:rsidR="0015336E" w:rsidRPr="007E5F61" w:rsidRDefault="007E5F61" w:rsidP="0015336E">
            <w:pPr>
              <w:pStyle w:val="Heading3"/>
            </w:pPr>
            <w:r>
              <w:t>Scripting</w:t>
            </w:r>
          </w:p>
          <w:p w14:paraId="49FC9A69" w14:textId="0FBE8333" w:rsidR="0015336E" w:rsidRPr="007E5F61" w:rsidRDefault="007E5F61" w:rsidP="0015336E">
            <w:r w:rsidRPr="007E5F61">
              <w:rPr>
                <w:b/>
                <w:bCs/>
              </w:rPr>
              <w:t xml:space="preserve">Python </w:t>
            </w:r>
            <w:r>
              <w:t xml:space="preserve">would be used for scripting, testing, and writing code for automation. </w:t>
            </w:r>
          </w:p>
          <w:p w14:paraId="7ABC8B47" w14:textId="77777777" w:rsidR="0015336E" w:rsidRPr="007E5F61" w:rsidRDefault="0015336E" w:rsidP="0015336E"/>
          <w:p w14:paraId="3FD0DADD" w14:textId="77777777" w:rsidR="00FA6862" w:rsidRDefault="00FA6862" w:rsidP="00EA0EF8">
            <w:pPr>
              <w:pStyle w:val="Heading3"/>
            </w:pPr>
          </w:p>
          <w:p w14:paraId="2E381A88" w14:textId="5B9009B2" w:rsidR="00EA0EF8" w:rsidRPr="007E5F61" w:rsidRDefault="007E5F61" w:rsidP="00EA0EF8">
            <w:pPr>
              <w:pStyle w:val="Heading3"/>
            </w:pPr>
            <w:r>
              <w:t>Log Analysis</w:t>
            </w:r>
          </w:p>
          <w:p w14:paraId="395E9113" w14:textId="66278DB8" w:rsidR="00EA0EF8" w:rsidRPr="007E5F61" w:rsidRDefault="007E5F61" w:rsidP="00EA0EF8">
            <w:r w:rsidRPr="007E5F61">
              <w:rPr>
                <w:b/>
                <w:bCs/>
              </w:rPr>
              <w:t xml:space="preserve">Regex </w:t>
            </w:r>
            <w:r>
              <w:t xml:space="preserve">would be used for log parsing and analysis, alongside </w:t>
            </w:r>
            <w:r w:rsidR="00A07016">
              <w:t>a Python Data Analysis Library known</w:t>
            </w:r>
            <w:r>
              <w:t xml:space="preserve"> as </w:t>
            </w:r>
            <w:r w:rsidRPr="007E5F61">
              <w:rPr>
                <w:b/>
                <w:bCs/>
              </w:rPr>
              <w:t>Pandas</w:t>
            </w:r>
            <w:r>
              <w:t>.</w:t>
            </w:r>
          </w:p>
          <w:p w14:paraId="7BF04C2F" w14:textId="77777777" w:rsidR="0015336E" w:rsidRPr="007E5F61" w:rsidRDefault="00EA0EF8" w:rsidP="00EA0EF8">
            <w:r w:rsidRPr="007E5F61">
              <w:t xml:space="preserve"> </w:t>
            </w:r>
          </w:p>
          <w:p w14:paraId="2FC960B7" w14:textId="77777777" w:rsidR="00FA6862" w:rsidRDefault="00FA6862" w:rsidP="00EA0EF8">
            <w:pPr>
              <w:pStyle w:val="Heading3"/>
            </w:pPr>
          </w:p>
          <w:p w14:paraId="1A804239" w14:textId="44028587" w:rsidR="007E5F61" w:rsidRDefault="007E5F61" w:rsidP="00EA0EF8">
            <w:pPr>
              <w:pStyle w:val="Heading3"/>
            </w:pPr>
            <w:r>
              <w:t xml:space="preserve">Automated emails &amp; </w:t>
            </w:r>
          </w:p>
          <w:p w14:paraId="4CA78F73" w14:textId="5FC81952" w:rsidR="00EA0EF8" w:rsidRPr="007E5F61" w:rsidRDefault="007E5F61" w:rsidP="00EA0EF8">
            <w:pPr>
              <w:pStyle w:val="Heading3"/>
            </w:pPr>
            <w:r>
              <w:t>Cron Jobs</w:t>
            </w:r>
          </w:p>
          <w:p w14:paraId="533709AA" w14:textId="63AEFB94" w:rsidR="00EA0EF8" w:rsidRPr="007E5F61" w:rsidRDefault="007E5F61" w:rsidP="00EA0EF8">
            <w:r>
              <w:t xml:space="preserve">For scheduling scripts that will run at specific times, </w:t>
            </w:r>
            <w:r w:rsidRPr="007E5F61">
              <w:rPr>
                <w:b/>
                <w:bCs/>
              </w:rPr>
              <w:t>Cron Jobs</w:t>
            </w:r>
            <w:r>
              <w:t xml:space="preserve"> is the obvious choice. To have logs and alerts sent directly to my work email and that of my boss, </w:t>
            </w:r>
            <w:proofErr w:type="spellStart"/>
            <w:r w:rsidRPr="007E5F61">
              <w:rPr>
                <w:b/>
                <w:bCs/>
              </w:rPr>
              <w:t>SMTPLib</w:t>
            </w:r>
            <w:proofErr w:type="spellEnd"/>
            <w:r w:rsidRPr="007E5F61">
              <w:rPr>
                <w:b/>
                <w:bCs/>
              </w:rPr>
              <w:t xml:space="preserve"> </w:t>
            </w:r>
            <w:r>
              <w:t>would be used.</w:t>
            </w:r>
          </w:p>
          <w:p w14:paraId="017AA544" w14:textId="77777777" w:rsidR="00C17936" w:rsidRPr="007E5F61" w:rsidRDefault="00C17936" w:rsidP="00EA0EF8"/>
        </w:tc>
      </w:tr>
      <w:tr w:rsidR="007E5F61" w:rsidRPr="007E5F61" w14:paraId="42566C2E" w14:textId="77777777" w:rsidTr="006551C3">
        <w:trPr>
          <w:trHeight w:val="4892"/>
        </w:trPr>
        <w:tc>
          <w:tcPr>
            <w:tcW w:w="3600" w:type="dxa"/>
            <w:vMerge/>
          </w:tcPr>
          <w:p w14:paraId="25623987" w14:textId="77777777" w:rsidR="0015336E" w:rsidRPr="007E5F61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4445BC52" w14:textId="77777777" w:rsidR="0015336E" w:rsidRPr="007E5F61" w:rsidRDefault="0015336E" w:rsidP="00120EDB">
            <w:pPr>
              <w:rPr>
                <w:noProof/>
              </w:rPr>
            </w:pPr>
            <w:r w:rsidRPr="007E5F61">
              <w:rPr>
                <w:noProof/>
                <w:lang w:eastAsia="en-AU"/>
              </w:rPr>
              <w:drawing>
                <wp:inline distT="0" distB="0" distL="0" distR="0" wp14:anchorId="35751402" wp14:editId="678D5A14">
                  <wp:extent cx="4389120" cy="3099816"/>
                  <wp:effectExtent l="0" t="0" r="0" b="5715"/>
                  <wp:docPr id="7" name="Picture 7" descr="A person standing in front of a brick wall with note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erson standing in front of a brick wall with notes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89120" cy="3099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7E5F61" w14:paraId="1F0FC86B" w14:textId="77777777" w:rsidTr="004048B0">
        <w:trPr>
          <w:trHeight w:val="576"/>
        </w:trPr>
        <w:tc>
          <w:tcPr>
            <w:tcW w:w="3600" w:type="dxa"/>
            <w:vMerge/>
          </w:tcPr>
          <w:p w14:paraId="08810B1D" w14:textId="77777777" w:rsidR="0015336E" w:rsidRPr="007E5F61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59940850" w14:textId="3C91E4C7" w:rsidR="0015336E" w:rsidRPr="007E5F61" w:rsidRDefault="00000000" w:rsidP="004048B0">
            <w:pPr>
              <w:pStyle w:val="Caption"/>
            </w:pPr>
            <w:sdt>
              <w:sdtPr>
                <w:id w:val="557511328"/>
                <w:placeholder>
                  <w:docPart w:val="EA6C1395414E456E8541CEA17574B96E"/>
                </w:placeholder>
                <w:showingPlcHdr/>
              </w:sdtPr>
              <w:sdtContent>
                <w:r w:rsidR="00FA6862" w:rsidRPr="004048B0">
                  <w:t>Figure 1</w:t>
                </w:r>
              </w:sdtContent>
            </w:sdt>
            <w:r w:rsidR="004048B0" w:rsidRPr="007E5F61">
              <w:t xml:space="preserve"> </w:t>
            </w:r>
          </w:p>
        </w:tc>
      </w:tr>
    </w:tbl>
    <w:p w14:paraId="3B88852B" w14:textId="77777777" w:rsidR="007762BF" w:rsidRPr="007E5F61" w:rsidRDefault="007762BF"/>
    <w:p w14:paraId="7F69835B" w14:textId="77777777" w:rsidR="00C17936" w:rsidRPr="007E5F61" w:rsidRDefault="00C17936">
      <w:pPr>
        <w:sectPr w:rsidR="00C17936" w:rsidRPr="007E5F61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DE137DE" w14:textId="77777777" w:rsidR="005F350F" w:rsidRPr="007E5F61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1139"/>
        <w:gridCol w:w="221"/>
        <w:gridCol w:w="9440"/>
      </w:tblGrid>
      <w:tr w:rsidR="007E5F61" w:rsidRPr="007E5F61" w14:paraId="74B738CB" w14:textId="77777777" w:rsidTr="006551C3">
        <w:trPr>
          <w:trHeight w:val="432"/>
        </w:trPr>
        <w:tc>
          <w:tcPr>
            <w:tcW w:w="3240" w:type="dxa"/>
          </w:tcPr>
          <w:p w14:paraId="1428F23A" w14:textId="77777777" w:rsidR="00CD7F84" w:rsidRPr="007E5F61" w:rsidRDefault="00120EDB" w:rsidP="00417D0A">
            <w:r w:rsidRPr="007E5F61">
              <w:br w:type="page"/>
            </w:r>
          </w:p>
        </w:tc>
        <w:tc>
          <w:tcPr>
            <w:tcW w:w="360" w:type="dxa"/>
          </w:tcPr>
          <w:p w14:paraId="01E165DA" w14:textId="77777777" w:rsidR="00CD7F84" w:rsidRPr="007E5F61" w:rsidRDefault="00CD7F84" w:rsidP="0064029B">
            <w:pPr>
              <w:rPr>
                <w:noProof/>
              </w:rPr>
            </w:pPr>
          </w:p>
        </w:tc>
        <w:tc>
          <w:tcPr>
            <w:tcW w:w="7200" w:type="dxa"/>
          </w:tcPr>
          <w:p w14:paraId="3F0D1A50" w14:textId="77777777" w:rsidR="00CD7F84" w:rsidRPr="007E5F61" w:rsidRDefault="00CD7F84" w:rsidP="0064029B">
            <w:r w:rsidRPr="007E5F61">
              <w:rPr>
                <w:noProof/>
                <w:lang w:eastAsia="en-AU"/>
              </w:rPr>
              <w:drawing>
                <wp:inline distT="0" distB="0" distL="0" distR="0" wp14:anchorId="34C5AACD" wp14:editId="1E3645C7">
                  <wp:extent cx="2286000" cy="222740"/>
                  <wp:effectExtent l="0" t="0" r="0" b="6350"/>
                  <wp:docPr id="10" name="Graphic 10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F61" w:rsidRPr="007E5F61" w14:paraId="62423180" w14:textId="77777777" w:rsidTr="00FE44CB">
        <w:trPr>
          <w:trHeight w:val="1440"/>
        </w:trPr>
        <w:tc>
          <w:tcPr>
            <w:tcW w:w="3240" w:type="dxa"/>
            <w:vMerge w:val="restart"/>
          </w:tcPr>
          <w:p w14:paraId="327A80B1" w14:textId="17244543" w:rsidR="00C17936" w:rsidRPr="007E5F61" w:rsidRDefault="00C17936" w:rsidP="007E5F61">
            <w:pPr>
              <w:pStyle w:val="Heading3"/>
            </w:pPr>
            <w:r w:rsidRPr="007E5F61">
              <w:rPr>
                <w:lang w:eastAsia="en-AU"/>
              </w:rPr>
              <w:drawing>
                <wp:inline distT="0" distB="0" distL="0" distR="0" wp14:anchorId="231FABD3" wp14:editId="110F90E7">
                  <wp:extent cx="685800" cy="685800"/>
                  <wp:effectExtent l="0" t="0" r="0" b="0"/>
                  <wp:docPr id="12" name="Graphic 12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ECCA9" w14:textId="52E40BF7" w:rsidR="00C17936" w:rsidRPr="007E5F61" w:rsidRDefault="00C1793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726E609C" w14:textId="77777777" w:rsidR="00C17936" w:rsidRPr="007E5F61" w:rsidRDefault="00C17936" w:rsidP="00450F88">
            <w:pPr>
              <w:ind w:left="360"/>
            </w:pPr>
          </w:p>
          <w:p w14:paraId="0F7D2C1F" w14:textId="77777777" w:rsidR="004048B0" w:rsidRPr="007E5F61" w:rsidRDefault="004048B0" w:rsidP="004048B0"/>
          <w:p w14:paraId="41E88B97" w14:textId="7C2E60D2" w:rsidR="00C17936" w:rsidRDefault="00C17936" w:rsidP="007E5F61">
            <w:pPr>
              <w:pStyle w:val="Heading3"/>
            </w:pPr>
          </w:p>
          <w:p w14:paraId="37CAF66B" w14:textId="77777777" w:rsidR="00A07016" w:rsidRDefault="00A07016" w:rsidP="00A07016"/>
          <w:p w14:paraId="58C820BB" w14:textId="77777777" w:rsidR="00A07016" w:rsidRDefault="00A07016" w:rsidP="00A07016"/>
          <w:p w14:paraId="61BE7F7E" w14:textId="77777777" w:rsidR="00A07016" w:rsidRDefault="00A07016" w:rsidP="00A07016"/>
          <w:p w14:paraId="51909E60" w14:textId="77777777" w:rsidR="00A07016" w:rsidRDefault="00A07016" w:rsidP="00A07016"/>
          <w:p w14:paraId="30EA8F5C" w14:textId="77777777" w:rsidR="00A07016" w:rsidRDefault="00A07016" w:rsidP="00A07016"/>
          <w:p w14:paraId="13682735" w14:textId="77777777" w:rsidR="00A07016" w:rsidRDefault="00A07016" w:rsidP="00A07016"/>
          <w:p w14:paraId="3C868B20" w14:textId="77777777" w:rsidR="00A07016" w:rsidRDefault="00A07016" w:rsidP="00A07016"/>
          <w:p w14:paraId="1AEF2172" w14:textId="77777777" w:rsidR="00A07016" w:rsidRDefault="00A07016" w:rsidP="00A07016"/>
          <w:p w14:paraId="30CE8D80" w14:textId="77777777" w:rsidR="00A07016" w:rsidRPr="00A07016" w:rsidRDefault="00A07016" w:rsidP="00A07016"/>
          <w:p w14:paraId="5ED3ADE7" w14:textId="77356C60" w:rsidR="00C17936" w:rsidRPr="007E5F61" w:rsidRDefault="00C1793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79C36309" w14:textId="77777777" w:rsidR="00C17936" w:rsidRPr="007E5F61" w:rsidRDefault="00C17936" w:rsidP="00F620CA">
            <w:pPr>
              <w:ind w:left="360"/>
            </w:pPr>
          </w:p>
          <w:p w14:paraId="57BB5497" w14:textId="77777777" w:rsidR="004048B0" w:rsidRPr="007E5F61" w:rsidRDefault="004048B0" w:rsidP="004048B0"/>
          <w:p w14:paraId="48A91CAA" w14:textId="3CED76D9" w:rsidR="00C17936" w:rsidRPr="007E5F61" w:rsidRDefault="007E5F61" w:rsidP="00450F88">
            <w:pPr>
              <w:pStyle w:val="Heading3"/>
            </w:pPr>
            <w:r w:rsidRPr="007E5F61">
              <w:rPr>
                <w:lang w:eastAsia="en-AU"/>
              </w:rPr>
              <w:drawing>
                <wp:inline distT="0" distB="0" distL="0" distR="0" wp14:anchorId="7CF52A4F" wp14:editId="646523D7">
                  <wp:extent cx="685800" cy="685800"/>
                  <wp:effectExtent l="0" t="0" r="0" b="0"/>
                  <wp:docPr id="13" name="Graphic 13" descr="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List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D909C" w14:textId="7C3B7403" w:rsidR="00C17936" w:rsidRPr="007E5F61" w:rsidRDefault="00C17936" w:rsidP="0053179B">
            <w:pPr>
              <w:pStyle w:val="ListHeader"/>
            </w:pPr>
          </w:p>
          <w:p w14:paraId="2B565F9E" w14:textId="40AC529F" w:rsidR="00C17936" w:rsidRDefault="00C1793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327CEB47" w14:textId="77777777" w:rsidR="007E5F61" w:rsidRDefault="007E5F61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21B525B1" w14:textId="77777777" w:rsidR="007E5F61" w:rsidRDefault="007E5F61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192C28D0" w14:textId="77777777" w:rsidR="007E5F61" w:rsidRDefault="007E5F61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2AE1AEF7" w14:textId="77777777" w:rsidR="00A07016" w:rsidRDefault="00A0701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7A34C20F" w14:textId="77777777" w:rsidR="00A07016" w:rsidRDefault="00A0701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0849D272" w14:textId="77777777" w:rsidR="00A07016" w:rsidRDefault="00A07016" w:rsidP="00A07016">
            <w:pPr>
              <w:pStyle w:val="Bullets"/>
              <w:numPr>
                <w:ilvl w:val="0"/>
                <w:numId w:val="0"/>
              </w:numPr>
            </w:pPr>
          </w:p>
          <w:p w14:paraId="379889B2" w14:textId="77777777" w:rsidR="00A07016" w:rsidRDefault="00A0701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769AA56A" w14:textId="77777777" w:rsidR="00A07016" w:rsidRDefault="00A07016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1453734C" w14:textId="77777777" w:rsidR="007E5F61" w:rsidRDefault="007E5F61" w:rsidP="00A07016">
            <w:pPr>
              <w:pStyle w:val="Bullets"/>
              <w:numPr>
                <w:ilvl w:val="0"/>
                <w:numId w:val="0"/>
              </w:numPr>
            </w:pPr>
          </w:p>
          <w:p w14:paraId="6547BC6B" w14:textId="77777777" w:rsidR="007E5F61" w:rsidRPr="007E5F61" w:rsidRDefault="007E5F61" w:rsidP="007E5F61">
            <w:pPr>
              <w:pStyle w:val="Bullets"/>
              <w:numPr>
                <w:ilvl w:val="0"/>
                <w:numId w:val="0"/>
              </w:numPr>
              <w:ind w:left="360"/>
            </w:pPr>
          </w:p>
          <w:p w14:paraId="2B9F025F" w14:textId="5D47B975" w:rsidR="00C17936" w:rsidRPr="007E5F61" w:rsidRDefault="007E5F61" w:rsidP="006F5A91">
            <w:pPr>
              <w:spacing w:before="120"/>
            </w:pPr>
            <w:r w:rsidRPr="007E5F61">
              <w:rPr>
                <w:lang w:eastAsia="en-AU"/>
              </w:rPr>
              <w:drawing>
                <wp:inline distT="0" distB="0" distL="0" distR="0" wp14:anchorId="23A2B89D" wp14:editId="34912339">
                  <wp:extent cx="685800" cy="685800"/>
                  <wp:effectExtent l="0" t="0" r="0" b="0"/>
                  <wp:docPr id="14" name="Graphic 14" descr="Group brains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Group brainstor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" w:type="dxa"/>
            <w:vMerge w:val="restart"/>
          </w:tcPr>
          <w:p w14:paraId="0E2AC56A" w14:textId="77777777" w:rsidR="00C17936" w:rsidRPr="007E5F61" w:rsidRDefault="00C17936" w:rsidP="00500AC9">
            <w:pPr>
              <w:pStyle w:val="Heading2"/>
            </w:pPr>
          </w:p>
        </w:tc>
        <w:tc>
          <w:tcPr>
            <w:tcW w:w="7200" w:type="dxa"/>
          </w:tcPr>
          <w:p w14:paraId="19E43140" w14:textId="44FDB267" w:rsidR="00A30CE6" w:rsidRPr="00A30CE6" w:rsidRDefault="00A30CE6" w:rsidP="00A30CE6">
            <w:pPr>
              <w:pStyle w:val="Heading2"/>
            </w:pPr>
            <w:r>
              <w:t xml:space="preserve">key commands &amp; Scripts </w:t>
            </w:r>
          </w:p>
        </w:tc>
      </w:tr>
      <w:tr w:rsidR="00A07016" w:rsidRPr="007E5F61" w14:paraId="53E5999C" w14:textId="77777777" w:rsidTr="00C17936">
        <w:trPr>
          <w:trHeight w:val="11808"/>
        </w:trPr>
        <w:tc>
          <w:tcPr>
            <w:tcW w:w="3240" w:type="dxa"/>
            <w:vMerge/>
          </w:tcPr>
          <w:p w14:paraId="2071DFC2" w14:textId="77777777" w:rsidR="00C17936" w:rsidRPr="007E5F61" w:rsidRDefault="00C17936" w:rsidP="00C17936">
            <w:pPr>
              <w:pStyle w:val="Heading3"/>
              <w:rPr>
                <w:lang w:eastAsia="en-AU"/>
              </w:rPr>
            </w:pPr>
          </w:p>
        </w:tc>
        <w:tc>
          <w:tcPr>
            <w:tcW w:w="360" w:type="dxa"/>
            <w:vMerge/>
          </w:tcPr>
          <w:p w14:paraId="4BA1CA4D" w14:textId="77777777" w:rsidR="00C17936" w:rsidRPr="007E5F61" w:rsidRDefault="00C17936" w:rsidP="00C17936">
            <w:pPr>
              <w:pStyle w:val="Heading2"/>
            </w:pPr>
          </w:p>
        </w:tc>
        <w:tc>
          <w:tcPr>
            <w:tcW w:w="7200" w:type="dxa"/>
          </w:tcPr>
          <w:p w14:paraId="7826E39B" w14:textId="77777777" w:rsidR="00A07016" w:rsidRDefault="00A07016" w:rsidP="00C17936">
            <w:pPr>
              <w:pStyle w:val="Heading3"/>
            </w:pPr>
            <w:r>
              <w:t>log collection</w:t>
            </w:r>
          </w:p>
          <w:p w14:paraId="18DAC7FD" w14:textId="10F6A001" w:rsidR="00C17936" w:rsidRPr="007E5F61" w:rsidRDefault="00A07016" w:rsidP="00C17936">
            <w:pPr>
              <w:pStyle w:val="Heading3"/>
            </w:pPr>
            <w:r w:rsidRPr="00A07016">
              <w:drawing>
                <wp:anchor distT="0" distB="0" distL="114300" distR="114300" simplePos="0" relativeHeight="251680767" behindDoc="0" locked="0" layoutInCell="1" allowOverlap="1" wp14:anchorId="6065054D" wp14:editId="1E894AFE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358775</wp:posOffset>
                  </wp:positionV>
                  <wp:extent cx="6858000" cy="2634615"/>
                  <wp:effectExtent l="0" t="0" r="0" b="0"/>
                  <wp:wrapTight wrapText="bothSides">
                    <wp:wrapPolygon edited="0">
                      <wp:start x="0" y="0"/>
                      <wp:lineTo x="0" y="21397"/>
                      <wp:lineTo x="21540" y="21397"/>
                      <wp:lineTo x="21540" y="0"/>
                      <wp:lineTo x="0" y="0"/>
                    </wp:wrapPolygon>
                  </wp:wrapTight>
                  <wp:docPr id="373120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1201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17936" w:rsidRPr="007E5F61">
              <w:t xml:space="preserve"> </w:t>
            </w:r>
          </w:p>
          <w:p w14:paraId="1C36EA7D" w14:textId="3376A9C6" w:rsidR="00C17936" w:rsidRPr="007E5F61" w:rsidRDefault="00C17936" w:rsidP="00C17936"/>
          <w:p w14:paraId="01CE6C05" w14:textId="77777777" w:rsidR="00C17936" w:rsidRPr="007E5F61" w:rsidRDefault="00C17936" w:rsidP="00C17936"/>
          <w:p w14:paraId="6712AE8A" w14:textId="0FD35988" w:rsidR="00C17936" w:rsidRPr="007E5F61" w:rsidRDefault="00A07016" w:rsidP="00C17936">
            <w:pPr>
              <w:pStyle w:val="Heading3"/>
            </w:pPr>
            <w:r>
              <w:t>log analysis</w:t>
            </w:r>
            <w:r w:rsidR="00C17936" w:rsidRPr="007E5F61">
              <w:t xml:space="preserve"> </w:t>
            </w:r>
          </w:p>
          <w:p w14:paraId="52BEE336" w14:textId="18DCCAA3" w:rsidR="00C17936" w:rsidRPr="007E5F61" w:rsidRDefault="00A07016" w:rsidP="00C17936">
            <w:r w:rsidRPr="00A07016">
              <w:drawing>
                <wp:inline distT="0" distB="0" distL="0" distR="0" wp14:anchorId="01D5DB3C" wp14:editId="04482F91">
                  <wp:extent cx="6858000" cy="2360930"/>
                  <wp:effectExtent l="0" t="0" r="0" b="1270"/>
                  <wp:docPr id="1905600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60032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F81DC" w14:textId="77777777" w:rsidR="00C17936" w:rsidRPr="007E5F61" w:rsidRDefault="00C17936" w:rsidP="00C17936">
            <w:r w:rsidRPr="007E5F61">
              <w:t xml:space="preserve"> </w:t>
            </w:r>
          </w:p>
          <w:p w14:paraId="0B6ACDB0" w14:textId="77777777" w:rsidR="00A07016" w:rsidRDefault="00A07016" w:rsidP="00C17936">
            <w:pPr>
              <w:pStyle w:val="Heading3"/>
            </w:pPr>
          </w:p>
          <w:p w14:paraId="06018AF4" w14:textId="77777777" w:rsidR="00A07016" w:rsidRDefault="00A07016" w:rsidP="00C17936">
            <w:pPr>
              <w:pStyle w:val="Heading3"/>
            </w:pPr>
          </w:p>
          <w:p w14:paraId="1D70EFB3" w14:textId="77777777" w:rsidR="00A07016" w:rsidRDefault="00A07016" w:rsidP="00C17936">
            <w:pPr>
              <w:pStyle w:val="Heading3"/>
            </w:pPr>
          </w:p>
          <w:p w14:paraId="53C59655" w14:textId="043C6EBD" w:rsidR="00C17936" w:rsidRPr="007E5F61" w:rsidRDefault="00A07016" w:rsidP="00C17936">
            <w:pPr>
              <w:pStyle w:val="Heading3"/>
            </w:pPr>
            <w:r>
              <w:t>thresholds &amp; alerts</w:t>
            </w:r>
            <w:r w:rsidR="00C17936" w:rsidRPr="007E5F61">
              <w:t xml:space="preserve"> </w:t>
            </w:r>
          </w:p>
          <w:p w14:paraId="79E00A6B" w14:textId="0D801108" w:rsidR="00C17936" w:rsidRDefault="00A07016" w:rsidP="00FE44CB">
            <w:r w:rsidRPr="00A07016">
              <w:drawing>
                <wp:inline distT="0" distB="0" distL="0" distR="0" wp14:anchorId="7A366083" wp14:editId="132174E8">
                  <wp:extent cx="6858000" cy="3452495"/>
                  <wp:effectExtent l="0" t="0" r="0" b="0"/>
                  <wp:docPr id="1244277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27701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5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494C5" w14:textId="77777777" w:rsidR="00A07016" w:rsidRDefault="00A07016" w:rsidP="00FE44CB"/>
          <w:p w14:paraId="569494AD" w14:textId="7A0F6412" w:rsidR="00A07016" w:rsidRDefault="00A07016" w:rsidP="00A07016">
            <w:pPr>
              <w:pStyle w:val="Heading3"/>
            </w:pPr>
            <w:r>
              <w:t>documentation</w:t>
            </w:r>
          </w:p>
          <w:p w14:paraId="10443A9A" w14:textId="77777777" w:rsidR="00A07016" w:rsidRPr="00A07016" w:rsidRDefault="00A07016" w:rsidP="00A07016"/>
          <w:p w14:paraId="6744C279" w14:textId="64FF31B2" w:rsidR="00A07016" w:rsidRPr="007E5F61" w:rsidRDefault="00A07016" w:rsidP="00A07016">
            <w:r w:rsidRPr="00A07016">
              <w:drawing>
                <wp:inline distT="0" distB="0" distL="0" distR="0" wp14:anchorId="1A88912B" wp14:editId="0435EC2D">
                  <wp:extent cx="6858000" cy="4100195"/>
                  <wp:effectExtent l="0" t="0" r="0" b="0"/>
                  <wp:docPr id="42586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868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2E6F7" w14:textId="77777777" w:rsidR="007762BF" w:rsidRPr="007E5F61" w:rsidRDefault="007762BF"/>
    <w:p w14:paraId="63A35DC8" w14:textId="77777777" w:rsidR="00C17936" w:rsidRPr="007E5F61" w:rsidRDefault="00C17936">
      <w:pPr>
        <w:sectPr w:rsidR="00C17936" w:rsidRPr="007E5F61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D51A983" w14:textId="77777777" w:rsidR="005F350F" w:rsidRPr="007E5F61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3346"/>
        <w:gridCol w:w="7454"/>
      </w:tblGrid>
      <w:tr w:rsidR="00C63EAC" w:rsidRPr="007E5F61" w14:paraId="60AC12FF" w14:textId="77777777" w:rsidTr="006551C3">
        <w:trPr>
          <w:trHeight w:val="432"/>
        </w:trPr>
        <w:tc>
          <w:tcPr>
            <w:tcW w:w="3600" w:type="dxa"/>
            <w:vMerge w:val="restart"/>
            <w:vAlign w:val="center"/>
          </w:tcPr>
          <w:p w14:paraId="5D385B1F" w14:textId="77777777" w:rsidR="00FA6862" w:rsidRDefault="004A4C49" w:rsidP="004D4384">
            <w:pPr>
              <w:pStyle w:val="Quote"/>
              <w:rPr>
                <w:color w:val="auto"/>
              </w:rPr>
            </w:pPr>
            <w:r w:rsidRPr="007E5F61">
              <w:rPr>
                <w:color w:val="auto"/>
              </w:rPr>
              <w:br w:type="page"/>
            </w:r>
          </w:p>
          <w:p w14:paraId="3C9CF722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5B8B9494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02F0C8EA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5ED350DF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0371EE4E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74D29302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430D1B85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4CFE3305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1F77054D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3BB4D9B7" w14:textId="77777777" w:rsidR="00FA6862" w:rsidRPr="00FA6862" w:rsidRDefault="00FA6862" w:rsidP="00FA6862"/>
          <w:p w14:paraId="5CCD248A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1EDE3C4F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2E3F401C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39184A76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054A4CB6" w14:textId="77777777" w:rsidR="00FA6862" w:rsidRDefault="00FA6862" w:rsidP="00FA6862">
            <w:pPr>
              <w:pStyle w:val="Quote"/>
              <w:ind w:left="0"/>
              <w:rPr>
                <w:color w:val="auto"/>
              </w:rPr>
            </w:pPr>
          </w:p>
          <w:p w14:paraId="1B646D2A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3C0D395B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54790189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79F3346E" w14:textId="77777777" w:rsidR="00FA6862" w:rsidRDefault="00FA6862" w:rsidP="004D4384">
            <w:pPr>
              <w:pStyle w:val="Quote"/>
              <w:rPr>
                <w:color w:val="auto"/>
              </w:rPr>
            </w:pPr>
          </w:p>
          <w:p w14:paraId="67FF4D7C" w14:textId="77777777" w:rsidR="00C63EAC" w:rsidRDefault="00C63EAC" w:rsidP="00C63EAC">
            <w:pPr>
              <w:pStyle w:val="Quote"/>
              <w:ind w:left="0"/>
              <w:rPr>
                <w:color w:val="auto"/>
              </w:rPr>
            </w:pPr>
          </w:p>
          <w:p w14:paraId="074E3C42" w14:textId="484C815D" w:rsidR="00C63EAC" w:rsidRPr="00C63EAC" w:rsidRDefault="00FA6862" w:rsidP="00C63EAC">
            <w:pPr>
              <w:pStyle w:val="Quote"/>
              <w:ind w:left="0"/>
              <w:rPr>
                <w:color w:val="auto"/>
                <w:sz w:val="44"/>
                <w:szCs w:val="44"/>
              </w:rPr>
            </w:pPr>
            <w:r w:rsidRPr="00C63EAC">
              <w:rPr>
                <w:color w:val="auto"/>
                <w:sz w:val="44"/>
                <w:szCs w:val="44"/>
              </w:rPr>
              <w:t>Importance</w:t>
            </w:r>
            <w:r w:rsidR="00C63EAC" w:rsidRPr="00C63EAC">
              <w:rPr>
                <w:color w:val="auto"/>
                <w:sz w:val="44"/>
                <w:szCs w:val="44"/>
              </w:rPr>
              <w:t xml:space="preserve">, </w:t>
            </w:r>
          </w:p>
          <w:p w14:paraId="3B7FC6F2" w14:textId="77777777" w:rsidR="00C63EAC" w:rsidRPr="00C63EAC" w:rsidRDefault="00C63EAC" w:rsidP="00C63EAC">
            <w:pPr>
              <w:pStyle w:val="Quote"/>
              <w:ind w:left="0"/>
              <w:rPr>
                <w:color w:val="auto"/>
                <w:sz w:val="44"/>
                <w:szCs w:val="44"/>
              </w:rPr>
            </w:pPr>
            <w:r w:rsidRPr="00C63EAC">
              <w:rPr>
                <w:color w:val="auto"/>
                <w:sz w:val="44"/>
                <w:szCs w:val="44"/>
              </w:rPr>
              <w:t xml:space="preserve">Documenting, </w:t>
            </w:r>
          </w:p>
          <w:p w14:paraId="03CA6D1E" w14:textId="07C8C024" w:rsidR="00C63EAC" w:rsidRPr="00C63EAC" w:rsidRDefault="00C63EAC" w:rsidP="00C63EAC">
            <w:pPr>
              <w:pStyle w:val="Quote"/>
              <w:ind w:left="0"/>
              <w:rPr>
                <w:color w:val="auto"/>
                <w:sz w:val="44"/>
                <w:szCs w:val="44"/>
              </w:rPr>
            </w:pPr>
            <w:r w:rsidRPr="00C63EAC">
              <w:rPr>
                <w:color w:val="auto"/>
                <w:sz w:val="44"/>
                <w:szCs w:val="44"/>
              </w:rPr>
              <w:t xml:space="preserve">Sharing, </w:t>
            </w:r>
          </w:p>
          <w:p w14:paraId="280C2E01" w14:textId="665FC9B7" w:rsidR="00C63EAC" w:rsidRPr="00C63EAC" w:rsidRDefault="00C63EAC" w:rsidP="00C63EAC">
            <w:pPr>
              <w:pStyle w:val="Quote"/>
              <w:ind w:left="0"/>
              <w:rPr>
                <w:color w:val="auto"/>
                <w:sz w:val="44"/>
                <w:szCs w:val="44"/>
              </w:rPr>
            </w:pPr>
            <w:r w:rsidRPr="00C63EAC">
              <w:rPr>
                <w:color w:val="auto"/>
                <w:sz w:val="44"/>
                <w:szCs w:val="44"/>
              </w:rPr>
              <w:t>What to watch for,</w:t>
            </w:r>
          </w:p>
          <w:p w14:paraId="58F6BEB0" w14:textId="77777777" w:rsidR="00C63EAC" w:rsidRPr="00C63EAC" w:rsidRDefault="00C63EAC" w:rsidP="00FA6862">
            <w:pPr>
              <w:pStyle w:val="Quote"/>
              <w:ind w:left="0"/>
              <w:rPr>
                <w:color w:val="auto"/>
                <w:sz w:val="44"/>
                <w:szCs w:val="44"/>
              </w:rPr>
            </w:pPr>
            <w:r w:rsidRPr="00C63EAC">
              <w:rPr>
                <w:color w:val="auto"/>
                <w:sz w:val="44"/>
                <w:szCs w:val="44"/>
              </w:rPr>
              <w:t>&amp;</w:t>
            </w:r>
          </w:p>
          <w:p w14:paraId="10E0B0A1" w14:textId="39A19B18" w:rsidR="004A4C49" w:rsidRPr="007E5F61" w:rsidRDefault="00C63EAC" w:rsidP="00FA6862">
            <w:pPr>
              <w:pStyle w:val="Quote"/>
              <w:ind w:left="0"/>
              <w:rPr>
                <w:color w:val="auto"/>
              </w:rPr>
            </w:pPr>
            <w:r w:rsidRPr="00C63EAC">
              <w:rPr>
                <w:color w:val="auto"/>
                <w:sz w:val="44"/>
                <w:szCs w:val="44"/>
              </w:rPr>
              <w:t>Improvements</w:t>
            </w:r>
            <w:r w:rsidR="00FA6862">
              <w:rPr>
                <w:color w:val="auto"/>
              </w:rPr>
              <w:t xml:space="preserve"> </w:t>
            </w:r>
          </w:p>
        </w:tc>
        <w:tc>
          <w:tcPr>
            <w:tcW w:w="7191" w:type="dxa"/>
          </w:tcPr>
          <w:p w14:paraId="16E4C025" w14:textId="77777777" w:rsidR="004A4C49" w:rsidRPr="007E5F61" w:rsidRDefault="004A4C49" w:rsidP="00C9656E">
            <w:r w:rsidRPr="007E5F61">
              <w:rPr>
                <w:noProof/>
                <w:lang w:eastAsia="en-AU"/>
              </w:rPr>
              <w:lastRenderedPageBreak/>
              <w:drawing>
                <wp:inline distT="0" distB="0" distL="0" distR="0" wp14:anchorId="2E88BCF6" wp14:editId="4EC605D4">
                  <wp:extent cx="2286000" cy="222740"/>
                  <wp:effectExtent l="0" t="0" r="0" b="6350"/>
                  <wp:docPr id="11" name="Graphic 1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EAC" w:rsidRPr="007E5F61" w14:paraId="2C45C488" w14:textId="77777777" w:rsidTr="00FE44CB">
        <w:trPr>
          <w:trHeight w:val="1440"/>
        </w:trPr>
        <w:tc>
          <w:tcPr>
            <w:tcW w:w="3600" w:type="dxa"/>
            <w:vMerge/>
          </w:tcPr>
          <w:p w14:paraId="4461AC62" w14:textId="77777777" w:rsidR="004A4C49" w:rsidRPr="007E5F61" w:rsidRDefault="004A4C49" w:rsidP="004D4384">
            <w:pPr>
              <w:pStyle w:val="Quote"/>
              <w:rPr>
                <w:color w:val="auto"/>
              </w:rPr>
            </w:pPr>
          </w:p>
        </w:tc>
        <w:tc>
          <w:tcPr>
            <w:tcW w:w="7191" w:type="dxa"/>
          </w:tcPr>
          <w:p w14:paraId="721F0D15" w14:textId="7493408E" w:rsidR="004A4C49" w:rsidRPr="007E5F61" w:rsidRDefault="00A07016" w:rsidP="00FE44CB">
            <w:pPr>
              <w:pStyle w:val="Heading2"/>
            </w:pPr>
            <w:r>
              <w:t>cron Job schedule</w:t>
            </w:r>
          </w:p>
        </w:tc>
      </w:tr>
      <w:tr w:rsidR="00C63EAC" w:rsidRPr="007E5F61" w14:paraId="1AA12A99" w14:textId="77777777" w:rsidTr="006551C3">
        <w:trPr>
          <w:trHeight w:val="11583"/>
        </w:trPr>
        <w:tc>
          <w:tcPr>
            <w:tcW w:w="3600" w:type="dxa"/>
            <w:vMerge/>
          </w:tcPr>
          <w:p w14:paraId="0B917073" w14:textId="77777777" w:rsidR="004A4C49" w:rsidRPr="007E5F61" w:rsidRDefault="004A4C49" w:rsidP="004D4384">
            <w:pPr>
              <w:pStyle w:val="Quote"/>
              <w:rPr>
                <w:color w:val="auto"/>
              </w:rPr>
            </w:pPr>
          </w:p>
        </w:tc>
        <w:tc>
          <w:tcPr>
            <w:tcW w:w="7191" w:type="dxa"/>
          </w:tcPr>
          <w:p w14:paraId="60C822CF" w14:textId="77777777" w:rsidR="00FA6862" w:rsidRDefault="00FA6862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1BB38B05" w14:textId="77777777" w:rsidR="00FA6862" w:rsidRDefault="00FA6862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72812372" w14:textId="77777777" w:rsidR="00FA6862" w:rsidRDefault="00FA6862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0A96071A" w14:textId="51E8FEBB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t>Cron Job Scheduling:</w:t>
            </w:r>
          </w:p>
          <w:p w14:paraId="389B2ABE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 xml:space="preserve">• Daily log collection and analysis: shell </w:t>
            </w:r>
            <w:r w:rsidRPr="00FA6862">
              <w:rPr>
                <w:rFonts w:eastAsia="Times New Roman" w:cstheme="minorHAnsi"/>
                <w:lang w:eastAsia="en-CA"/>
              </w:rPr>
              <w:br/>
            </w:r>
            <w:r w:rsidRPr="0071292D">
              <w:rPr>
                <w:rFonts w:eastAsia="Times New Roman" w:cstheme="minorHAnsi"/>
                <w:lang w:eastAsia="en-CA"/>
              </w:rPr>
              <w:t>0 0 * * * /</w:t>
            </w:r>
            <w:proofErr w:type="spellStart"/>
            <w:r w:rsidRPr="0071292D">
              <w:rPr>
                <w:rFonts w:eastAsia="Times New Roman" w:cstheme="minorHAnsi"/>
                <w:lang w:eastAsia="en-CA"/>
              </w:rPr>
              <w:t>usr</w:t>
            </w:r>
            <w:proofErr w:type="spellEnd"/>
            <w:r w:rsidRPr="0071292D">
              <w:rPr>
                <w:rFonts w:eastAsia="Times New Roman" w:cstheme="minorHAnsi"/>
                <w:lang w:eastAsia="en-CA"/>
              </w:rPr>
              <w:t>/bin/python3 /path/to/log_collection_script.py</w:t>
            </w:r>
          </w:p>
          <w:p w14:paraId="33C37AA3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 xml:space="preserve">• Weekly report generation: shell </w:t>
            </w:r>
            <w:r w:rsidRPr="00FA6862">
              <w:rPr>
                <w:rFonts w:eastAsia="Times New Roman" w:cstheme="minorHAnsi"/>
                <w:lang w:eastAsia="en-CA"/>
              </w:rPr>
              <w:br/>
            </w:r>
            <w:r w:rsidRPr="0071292D">
              <w:rPr>
                <w:rFonts w:eastAsia="Times New Roman" w:cstheme="minorHAnsi"/>
                <w:lang w:eastAsia="en-CA"/>
              </w:rPr>
              <w:t>0 0 * * MON /</w:t>
            </w:r>
            <w:proofErr w:type="spellStart"/>
            <w:r w:rsidRPr="0071292D">
              <w:rPr>
                <w:rFonts w:eastAsia="Times New Roman" w:cstheme="minorHAnsi"/>
                <w:lang w:eastAsia="en-CA"/>
              </w:rPr>
              <w:t>usr</w:t>
            </w:r>
            <w:proofErr w:type="spellEnd"/>
            <w:r w:rsidRPr="0071292D">
              <w:rPr>
                <w:rFonts w:eastAsia="Times New Roman" w:cstheme="minorHAnsi"/>
                <w:lang w:eastAsia="en-CA"/>
              </w:rPr>
              <w:t>/bin/python3 /path/to/weekly_report_script.py</w:t>
            </w:r>
          </w:p>
          <w:p w14:paraId="6D44A138" w14:textId="77777777" w:rsidR="00A07016" w:rsidRPr="0071292D" w:rsidRDefault="00A07016" w:rsidP="00A07016">
            <w:pPr>
              <w:numPr>
                <w:ilvl w:val="0"/>
                <w:numId w:val="10"/>
              </w:num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Daily Logs: Collection of daily log files.</w:t>
            </w:r>
          </w:p>
          <w:p w14:paraId="7CE9D1A8" w14:textId="77777777" w:rsidR="00A07016" w:rsidRPr="0071292D" w:rsidRDefault="00A07016" w:rsidP="00A07016">
            <w:pPr>
              <w:numPr>
                <w:ilvl w:val="0"/>
                <w:numId w:val="10"/>
              </w:num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Analysis Results: Count of failed login attempts.</w:t>
            </w:r>
          </w:p>
          <w:p w14:paraId="311D2506" w14:textId="77777777" w:rsidR="00A07016" w:rsidRPr="0071292D" w:rsidRDefault="00A07016" w:rsidP="00A07016">
            <w:pPr>
              <w:numPr>
                <w:ilvl w:val="0"/>
                <w:numId w:val="10"/>
              </w:num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Alerts: Emails sent to the manager when failed login attempts exceed the threshold.</w:t>
            </w:r>
          </w:p>
          <w:p w14:paraId="46222EEC" w14:textId="77777777" w:rsidR="00A07016" w:rsidRDefault="00A07016" w:rsidP="00A07016">
            <w:pPr>
              <w:numPr>
                <w:ilvl w:val="0"/>
                <w:numId w:val="10"/>
              </w:num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Weekly Report: A compiled report of the week's log analysis results.</w:t>
            </w:r>
          </w:p>
          <w:p w14:paraId="40CD5964" w14:textId="77777777" w:rsidR="00FA6862" w:rsidRDefault="00FA6862" w:rsidP="00FA6862">
            <w:p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77CA2EF7" w14:textId="77777777" w:rsidR="00FA6862" w:rsidRDefault="00FA6862" w:rsidP="00FA6862">
            <w:p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04214CE0" w14:textId="77777777" w:rsidR="00FA6862" w:rsidRPr="0071292D" w:rsidRDefault="00FA6862" w:rsidP="00FA6862">
            <w:pPr>
              <w:spacing w:after="120"/>
              <w:textAlignment w:val="baseline"/>
              <w:rPr>
                <w:rFonts w:eastAsia="Times New Roman" w:cstheme="minorHAnsi"/>
                <w:lang w:eastAsia="en-CA"/>
              </w:rPr>
            </w:pPr>
          </w:p>
          <w:p w14:paraId="55B33A92" w14:textId="441D8C49" w:rsidR="00FA6862" w:rsidRDefault="00FA6862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>
              <w:rPr>
                <w:noProof/>
              </w:rPr>
              <w:drawing>
                <wp:inline distT="0" distB="0" distL="0" distR="0" wp14:anchorId="134509E1" wp14:editId="515CAC7D">
                  <wp:extent cx="4596677" cy="2547751"/>
                  <wp:effectExtent l="0" t="0" r="0" b="5080"/>
                  <wp:docPr id="1975562867" name="Picture 2" descr="A Beginner's Guide To Cron Jo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 Beginner's Guide To Cron Job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8879" cy="255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F26126" w14:textId="77777777" w:rsidR="00FA6862" w:rsidRDefault="00FA6862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</w:p>
          <w:p w14:paraId="1BEBF86F" w14:textId="45AA93BC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lastRenderedPageBreak/>
              <w:t>Importance</w:t>
            </w:r>
          </w:p>
          <w:p w14:paraId="699FC68C" w14:textId="77777777" w:rsidR="00FA6862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Ensures network security by monitoring unusual activity.</w:t>
            </w:r>
          </w:p>
          <w:p w14:paraId="7AB238ED" w14:textId="7F548C85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Provides timely alerts to address potential security breaches.</w:t>
            </w:r>
          </w:p>
          <w:p w14:paraId="223EC932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Keeps a record of network activity for future reference.</w:t>
            </w:r>
          </w:p>
          <w:p w14:paraId="5DB9489F" w14:textId="11E3513C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t>Documentation</w:t>
            </w:r>
          </w:p>
          <w:p w14:paraId="2823E437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Log Analysis Results: Store results in a CSV file (log_analysis_results.csv).</w:t>
            </w:r>
          </w:p>
          <w:p w14:paraId="03F6CD67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Weekly Reports: Generate and email a CSV report (weekly_report.csv) to the manager.</w:t>
            </w:r>
          </w:p>
          <w:p w14:paraId="2E329D78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Alert Logs: Maintain a log of all alerts sent, including timestamp and reason.</w:t>
            </w:r>
          </w:p>
          <w:p w14:paraId="66CFCF25" w14:textId="7F03851F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t>Sharing with Manager</w:t>
            </w:r>
          </w:p>
          <w:p w14:paraId="4D4AB461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Daily alerts via email when thresholds are exceeded.</w:t>
            </w:r>
          </w:p>
          <w:p w14:paraId="45F6C355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Weekly summary reports emailed every Monday.</w:t>
            </w:r>
          </w:p>
          <w:p w14:paraId="26B06268" w14:textId="00D0DA51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</w:pPr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t xml:space="preserve">Unusual </w:t>
            </w:r>
            <w:proofErr w:type="spellStart"/>
            <w:r w:rsidRPr="0071292D">
              <w:rPr>
                <w:rFonts w:eastAsia="Times New Roman" w:cstheme="minorHAnsi"/>
                <w:b/>
                <w:bCs/>
                <w:sz w:val="36"/>
                <w:szCs w:val="36"/>
                <w:lang w:eastAsia="en-CA"/>
              </w:rPr>
              <w:t>Behaviour</w:t>
            </w:r>
            <w:proofErr w:type="spellEnd"/>
          </w:p>
          <w:p w14:paraId="57BBF10B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Flags:</w:t>
            </w:r>
          </w:p>
          <w:p w14:paraId="601B14DA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Number of failed login attempts exceeding the threshold (e.g., 100 attempts).</w:t>
            </w:r>
          </w:p>
          <w:p w14:paraId="09FBD194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Sudden spikes or patterns in failed login attempts.</w:t>
            </w:r>
          </w:p>
          <w:p w14:paraId="1CA3E133" w14:textId="77777777" w:rsidR="00A07016" w:rsidRPr="0071292D" w:rsidRDefault="00A07016" w:rsidP="00A07016">
            <w:pPr>
              <w:spacing w:after="240"/>
              <w:textAlignment w:val="baseline"/>
              <w:rPr>
                <w:rFonts w:eastAsia="Times New Roman" w:cstheme="minorHAnsi"/>
                <w:lang w:eastAsia="en-CA"/>
              </w:rPr>
            </w:pPr>
            <w:r w:rsidRPr="0071292D">
              <w:rPr>
                <w:rFonts w:eastAsia="Times New Roman" w:cstheme="minorHAnsi"/>
                <w:lang w:eastAsia="en-CA"/>
              </w:rPr>
              <w:t>• Multiple failed logins from the same IP address.</w:t>
            </w:r>
          </w:p>
          <w:p w14:paraId="61502AC4" w14:textId="3E70E01A" w:rsidR="00C63EAC" w:rsidRPr="00C63EAC" w:rsidRDefault="00C63EAC" w:rsidP="00C63EAC">
            <w:pPr>
              <w:pStyle w:val="NormalWeb"/>
              <w:shd w:val="clear" w:color="auto" w:fill="FFFFFF"/>
              <w:spacing w:before="0" w:beforeAutospacing="0" w:after="240" w:afterAutospacing="0"/>
              <w:textAlignment w:val="baseline"/>
              <w:rPr>
                <w:rFonts w:asciiTheme="minorHAnsi" w:hAnsiTheme="minorHAnsi" w:cstheme="minorHAnsi"/>
                <w:b/>
                <w:bCs/>
                <w:sz w:val="36"/>
                <w:szCs w:val="36"/>
              </w:rPr>
            </w:pPr>
            <w:r w:rsidRPr="00C63EAC">
              <w:rPr>
                <w:rFonts w:asciiTheme="minorHAnsi" w:hAnsiTheme="minorHAnsi" w:cstheme="minorHAnsi"/>
                <w:b/>
                <w:bCs/>
                <w:sz w:val="36"/>
                <w:szCs w:val="36"/>
              </w:rPr>
              <w:t>Potential Iterations</w:t>
            </w:r>
          </w:p>
          <w:p w14:paraId="524E59DD" w14:textId="3F8A8953" w:rsidR="00C63EAC" w:rsidRPr="00C63EAC" w:rsidRDefault="00C63EAC" w:rsidP="00C63EAC">
            <w:pPr>
              <w:pStyle w:val="NormalWeb"/>
              <w:shd w:val="clear" w:color="auto" w:fill="FFFFFF"/>
              <w:spacing w:before="0" w:beforeAutospacing="0" w:after="24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1292D">
              <w:rPr>
                <w:rFonts w:asciiTheme="minorHAnsi" w:hAnsiTheme="minorHAnsi" w:cstheme="minorHAnsi"/>
              </w:rPr>
              <w:t xml:space="preserve">• </w:t>
            </w:r>
            <w:r w:rsidRPr="00C63EAC">
              <w:rPr>
                <w:rFonts w:asciiTheme="minorHAnsi" w:hAnsiTheme="minorHAnsi" w:cstheme="minorHAnsi"/>
                <w:sz w:val="22"/>
                <w:szCs w:val="22"/>
              </w:rPr>
              <w:t>Enhanced Analysis: Apply machine learning for detecting patterns.</w:t>
            </w:r>
          </w:p>
          <w:p w14:paraId="22DA554B" w14:textId="40C30FD1" w:rsidR="00C63EAC" w:rsidRPr="00C63EAC" w:rsidRDefault="00C63EAC" w:rsidP="00C63EAC">
            <w:pPr>
              <w:pStyle w:val="NormalWeb"/>
              <w:shd w:val="clear" w:color="auto" w:fill="FFFFFF"/>
              <w:spacing w:before="0" w:beforeAutospacing="0" w:after="24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1292D">
              <w:rPr>
                <w:rFonts w:asciiTheme="minorHAnsi" w:hAnsiTheme="minorHAnsi" w:cstheme="minorHAnsi"/>
              </w:rPr>
              <w:t xml:space="preserve">• </w:t>
            </w:r>
            <w:r w:rsidRPr="00C63EAC">
              <w:rPr>
                <w:rFonts w:asciiTheme="minorHAnsi" w:hAnsiTheme="minorHAnsi" w:cstheme="minorHAnsi"/>
                <w:sz w:val="22"/>
                <w:szCs w:val="22"/>
              </w:rPr>
              <w:t>Real-Time Monitoring: Shift from daily to real-time analysis of logs.</w:t>
            </w:r>
          </w:p>
          <w:p w14:paraId="2D06E834" w14:textId="16429687" w:rsidR="00C63EAC" w:rsidRPr="00C63EAC" w:rsidRDefault="00C63EAC" w:rsidP="00C63EAC">
            <w:pPr>
              <w:pStyle w:val="NormalWeb"/>
              <w:shd w:val="clear" w:color="auto" w:fill="FFFFFF"/>
              <w:spacing w:before="0" w:beforeAutospacing="0" w:after="24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1292D">
              <w:rPr>
                <w:rFonts w:asciiTheme="minorHAnsi" w:hAnsiTheme="minorHAnsi" w:cstheme="minorHAnsi"/>
              </w:rPr>
              <w:t xml:space="preserve">• </w:t>
            </w:r>
            <w:r w:rsidRPr="00C63EAC">
              <w:rPr>
                <w:rFonts w:asciiTheme="minorHAnsi" w:hAnsiTheme="minorHAnsi" w:cstheme="minorHAnsi"/>
                <w:sz w:val="22"/>
                <w:szCs w:val="22"/>
              </w:rPr>
              <w:t>Visualization: Designing dashboards that can visualize log data in real-time.</w:t>
            </w:r>
          </w:p>
          <w:p w14:paraId="7D06D114" w14:textId="51BF9982" w:rsidR="00C63EAC" w:rsidRPr="00C63EAC" w:rsidRDefault="00C63EAC" w:rsidP="00C63EAC">
            <w:pPr>
              <w:pStyle w:val="NormalWeb"/>
              <w:shd w:val="clear" w:color="auto" w:fill="FFFFFF"/>
              <w:spacing w:before="0" w:beforeAutospacing="0" w:after="24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1292D">
              <w:rPr>
                <w:rFonts w:asciiTheme="minorHAnsi" w:hAnsiTheme="minorHAnsi" w:cstheme="minorHAnsi"/>
              </w:rPr>
              <w:t xml:space="preserve">• </w:t>
            </w:r>
            <w:r w:rsidRPr="00C63EAC">
              <w:rPr>
                <w:rFonts w:asciiTheme="minorHAnsi" w:hAnsiTheme="minorHAnsi" w:cstheme="minorHAnsi"/>
                <w:sz w:val="22"/>
                <w:szCs w:val="22"/>
              </w:rPr>
              <w:t>Integration: Connecting to SIEM (Security Information and Event Management) systems for a complete security watch.</w:t>
            </w:r>
          </w:p>
          <w:p w14:paraId="15B34D17" w14:textId="68CFEB16" w:rsidR="004A4C49" w:rsidRPr="00FA6862" w:rsidRDefault="004A4C49" w:rsidP="00C63EAC">
            <w:pPr>
              <w:pStyle w:val="NormalWeb"/>
              <w:shd w:val="clear" w:color="auto" w:fill="FFFFFF"/>
              <w:spacing w:before="0" w:beforeAutospacing="0" w:after="240" w:afterAutospacing="0"/>
              <w:ind w:left="720"/>
              <w:textAlignment w:val="baseline"/>
            </w:pPr>
          </w:p>
        </w:tc>
      </w:tr>
    </w:tbl>
    <w:p w14:paraId="33EBEEBF" w14:textId="77777777" w:rsidR="007762BF" w:rsidRPr="007E5F61" w:rsidRDefault="007762BF"/>
    <w:p w14:paraId="7D32F3F1" w14:textId="77777777" w:rsidR="00FE44CB" w:rsidRPr="007E5F61" w:rsidRDefault="00FE44CB">
      <w:pPr>
        <w:sectPr w:rsidR="00FE44CB" w:rsidRPr="007E5F61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26C56D99" w14:textId="77777777" w:rsidR="005F350F" w:rsidRPr="007E5F61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7E5F61" w:rsidRPr="007E5F61" w14:paraId="47A9D461" w14:textId="77777777" w:rsidTr="00F32B21">
        <w:trPr>
          <w:trHeight w:val="432"/>
        </w:trPr>
        <w:tc>
          <w:tcPr>
            <w:tcW w:w="10800" w:type="dxa"/>
          </w:tcPr>
          <w:p w14:paraId="7F0A4299" w14:textId="77777777" w:rsidR="004A4C49" w:rsidRPr="007E5F61" w:rsidRDefault="004A4C49" w:rsidP="00D51608">
            <w:pPr>
              <w:rPr>
                <w:noProof/>
              </w:rPr>
            </w:pPr>
            <w:r w:rsidRPr="007E5F61">
              <w:rPr>
                <w:noProof/>
                <w:lang w:eastAsia="en-AU"/>
              </w:rPr>
              <w:drawing>
                <wp:inline distT="0" distB="0" distL="0" distR="0" wp14:anchorId="1DDA7567" wp14:editId="60D6ACA9">
                  <wp:extent cx="2286000" cy="222740"/>
                  <wp:effectExtent l="0" t="0" r="0" b="6350"/>
                  <wp:docPr id="15" name="Graphic 1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F61" w:rsidRPr="007E5F61" w14:paraId="5514CD02" w14:textId="77777777" w:rsidTr="00FE44CB">
        <w:trPr>
          <w:trHeight w:val="1440"/>
        </w:trPr>
        <w:tc>
          <w:tcPr>
            <w:tcW w:w="10800" w:type="dxa"/>
          </w:tcPr>
          <w:p w14:paraId="57F1CC60" w14:textId="77777777" w:rsidR="004A4C49" w:rsidRDefault="00C63EAC" w:rsidP="004048B0">
            <w:pPr>
              <w:pStyle w:val="Heading2"/>
            </w:pPr>
            <w:r>
              <w:t>REFERENCES &amp; CITATIONS</w:t>
            </w:r>
          </w:p>
          <w:p w14:paraId="2216DA37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66E2B1F1" w14:textId="7D64E0F4" w:rsidR="00C63EAC" w:rsidRPr="00C63EAC" w:rsidRDefault="00C63EAC" w:rsidP="00C63EAC">
            <w:pPr>
              <w:rPr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 xml:space="preserve">How to Import </w:t>
            </w:r>
            <w:proofErr w:type="spellStart"/>
            <w:r w:rsidRPr="00C63EAC">
              <w:rPr>
                <w:b/>
                <w:bCs/>
                <w:sz w:val="28"/>
                <w:szCs w:val="28"/>
              </w:rPr>
              <w:t>RegEx</w:t>
            </w:r>
            <w:proofErr w:type="spellEnd"/>
            <w:r w:rsidRPr="00C63EAC">
              <w:rPr>
                <w:b/>
                <w:bCs/>
                <w:sz w:val="28"/>
                <w:szCs w:val="28"/>
              </w:rPr>
              <w:t xml:space="preserve"> in Python –</w:t>
            </w:r>
          </w:p>
          <w:p w14:paraId="21D15AAF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r w:rsidRPr="00C63EAC">
              <w:rPr>
                <w:sz w:val="28"/>
                <w:szCs w:val="28"/>
              </w:rPr>
              <w:t xml:space="preserve"> </w:t>
            </w:r>
            <w:hyperlink r:id="rId32" w:history="1">
              <w:r w:rsidRPr="00C63EAC">
                <w:rPr>
                  <w:rStyle w:val="Hyperlink"/>
                  <w:sz w:val="28"/>
                  <w:szCs w:val="28"/>
                </w:rPr>
                <w:t>https://www.freecodecamp.org/news/how-to-import-a-regular-expression-in-python/#:~:text=Python%20provides%20the%20re%20module,the%20import%20keyword%3A%20import%20re</w:t>
              </w:r>
            </w:hyperlink>
          </w:p>
          <w:p w14:paraId="4F4BE8E6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1523118C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7790AB8F" w14:textId="1CB2DF09" w:rsidR="00C63EAC" w:rsidRPr="00C63EAC" w:rsidRDefault="00C63EAC" w:rsidP="00C63EAC">
            <w:pPr>
              <w:rPr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>Python for Data Analysis -</w:t>
            </w:r>
            <w:r w:rsidRPr="00C63EAC">
              <w:rPr>
                <w:sz w:val="28"/>
                <w:szCs w:val="28"/>
              </w:rPr>
              <w:t xml:space="preserve"> </w:t>
            </w:r>
            <w:r w:rsidRPr="00C63EAC">
              <w:rPr>
                <w:sz w:val="28"/>
                <w:szCs w:val="28"/>
              </w:rPr>
              <w:br/>
            </w:r>
            <w:hyperlink r:id="rId33" w:history="1">
              <w:r w:rsidRPr="00C63EAC">
                <w:rPr>
                  <w:rStyle w:val="Hyperlink"/>
                  <w:sz w:val="28"/>
                  <w:szCs w:val="28"/>
                </w:rPr>
                <w:t>https://www.reddit.com/r/learnpython/comments/12b848s/python_for_data_analysis/</w:t>
              </w:r>
            </w:hyperlink>
          </w:p>
          <w:p w14:paraId="67E595D5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7B0F801D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041291CD" w14:textId="581A111E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 xml:space="preserve">Pandas – </w:t>
            </w:r>
          </w:p>
          <w:p w14:paraId="57701AE5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hyperlink r:id="rId34" w:history="1">
              <w:r w:rsidRPr="00C63EAC">
                <w:rPr>
                  <w:rStyle w:val="Hyperlink"/>
                  <w:sz w:val="28"/>
                  <w:szCs w:val="28"/>
                </w:rPr>
                <w:t>https://pandas.pydata.org</w:t>
              </w:r>
            </w:hyperlink>
          </w:p>
          <w:p w14:paraId="61437130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1C5731B1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02C4B097" w14:textId="682CDE40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 xml:space="preserve">How to send emails in Python – </w:t>
            </w:r>
          </w:p>
          <w:p w14:paraId="4EB74BD3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r w:rsidRPr="00C63EAC">
              <w:rPr>
                <w:sz w:val="28"/>
                <w:szCs w:val="28"/>
              </w:rPr>
              <w:t>https://www.youtube.com/watch?v=S465v4mWsRg</w:t>
            </w:r>
          </w:p>
          <w:p w14:paraId="66D47A40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1AC08EA4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68E4B59E" w14:textId="6DACD6FD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 xml:space="preserve">Sending email with </w:t>
            </w:r>
            <w:proofErr w:type="spellStart"/>
            <w:r w:rsidRPr="00C63EAC">
              <w:rPr>
                <w:b/>
                <w:bCs/>
                <w:sz w:val="28"/>
                <w:szCs w:val="28"/>
              </w:rPr>
              <w:t>smtplib</w:t>
            </w:r>
            <w:proofErr w:type="spellEnd"/>
            <w:r w:rsidRPr="00C63EAC">
              <w:rPr>
                <w:b/>
                <w:bCs/>
                <w:sz w:val="28"/>
                <w:szCs w:val="28"/>
              </w:rPr>
              <w:t xml:space="preserve"> library with Python –</w:t>
            </w:r>
          </w:p>
          <w:p w14:paraId="291868AF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hyperlink r:id="rId35" w:history="1">
              <w:r w:rsidRPr="00C63EAC">
                <w:rPr>
                  <w:rStyle w:val="Hyperlink"/>
                  <w:sz w:val="28"/>
                  <w:szCs w:val="28"/>
                </w:rPr>
                <w:t>https://stackoverflow.com/questions/67953000/sending-email-with-smtplib-library-with-python</w:t>
              </w:r>
            </w:hyperlink>
          </w:p>
          <w:p w14:paraId="6A7DFD05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76EC98BF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2874C5D6" w14:textId="4A45E846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 xml:space="preserve">The Log Analysis Process – </w:t>
            </w:r>
          </w:p>
          <w:p w14:paraId="22D6686D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hyperlink r:id="rId36" w:history="1">
              <w:r w:rsidRPr="00C63EAC">
                <w:rPr>
                  <w:rStyle w:val="Hyperlink"/>
                  <w:sz w:val="28"/>
                  <w:szCs w:val="28"/>
                </w:rPr>
                <w:t>https://www.exabeam.com/explainers/log-management/what-is-log-analysis-process-techniques-and-best-practices/</w:t>
              </w:r>
            </w:hyperlink>
          </w:p>
          <w:p w14:paraId="5DA2C07A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253A57C5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1670F498" w14:textId="7379DDAE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>Coding Assistance w/ ChatGPT –</w:t>
            </w:r>
          </w:p>
          <w:p w14:paraId="06641A47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hyperlink r:id="rId37" w:history="1">
              <w:r w:rsidRPr="00C63EAC">
                <w:rPr>
                  <w:rStyle w:val="Hyperlink"/>
                  <w:sz w:val="28"/>
                  <w:szCs w:val="28"/>
                </w:rPr>
                <w:t>https://chatgpt.com</w:t>
              </w:r>
            </w:hyperlink>
          </w:p>
          <w:p w14:paraId="022D829A" w14:textId="77777777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1A316199" w14:textId="77777777" w:rsidR="00C63EAC" w:rsidRDefault="00C63EAC" w:rsidP="00C63EAC">
            <w:pPr>
              <w:rPr>
                <w:b/>
                <w:bCs/>
                <w:sz w:val="28"/>
                <w:szCs w:val="28"/>
              </w:rPr>
            </w:pPr>
          </w:p>
          <w:p w14:paraId="4950CBF7" w14:textId="63D269CA" w:rsidR="00C63EAC" w:rsidRPr="00C63EAC" w:rsidRDefault="00C63EAC" w:rsidP="00C63EAC">
            <w:pPr>
              <w:rPr>
                <w:b/>
                <w:bCs/>
                <w:sz w:val="28"/>
                <w:szCs w:val="28"/>
              </w:rPr>
            </w:pPr>
            <w:r w:rsidRPr="00C63EAC">
              <w:rPr>
                <w:b/>
                <w:bCs/>
                <w:sz w:val="28"/>
                <w:szCs w:val="28"/>
              </w:rPr>
              <w:t>Crontab Generator</w:t>
            </w:r>
          </w:p>
          <w:p w14:paraId="3BADA915" w14:textId="77777777" w:rsidR="00C63EAC" w:rsidRPr="00C63EAC" w:rsidRDefault="00C63EAC" w:rsidP="00C63EAC">
            <w:pPr>
              <w:rPr>
                <w:sz w:val="28"/>
                <w:szCs w:val="28"/>
              </w:rPr>
            </w:pPr>
            <w:r w:rsidRPr="00C63EAC">
              <w:rPr>
                <w:sz w:val="28"/>
                <w:szCs w:val="28"/>
              </w:rPr>
              <w:t>https://crontab-generator.org</w:t>
            </w:r>
          </w:p>
          <w:p w14:paraId="59455D30" w14:textId="74414718" w:rsidR="00C63EAC" w:rsidRPr="00C63EAC" w:rsidRDefault="00C63EAC" w:rsidP="00C63EAC"/>
        </w:tc>
      </w:tr>
    </w:tbl>
    <w:p w14:paraId="4C24EEF4" w14:textId="7260E1E3" w:rsidR="00C63EAC" w:rsidRPr="00C63EAC" w:rsidRDefault="00C63EAC" w:rsidP="00C63EAC">
      <w:pPr>
        <w:tabs>
          <w:tab w:val="left" w:pos="1415"/>
        </w:tabs>
      </w:pPr>
    </w:p>
    <w:sectPr w:rsidR="00C63EAC" w:rsidRPr="00C63EAC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0B52CD" w14:textId="77777777" w:rsidR="00B449B4" w:rsidRDefault="00B449B4" w:rsidP="006B633A">
      <w:r>
        <w:separator/>
      </w:r>
    </w:p>
  </w:endnote>
  <w:endnote w:type="continuationSeparator" w:id="0">
    <w:p w14:paraId="7C26B2DC" w14:textId="77777777" w:rsidR="00B449B4" w:rsidRDefault="00B449B4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18D5F" w14:textId="1C4A3394" w:rsidR="006B633A" w:rsidRPr="006F5A91" w:rsidRDefault="00FA6862" w:rsidP="006F5A91">
    <w:pPr>
      <w:pStyle w:val="Footer"/>
    </w:pPr>
    <w:r>
      <w:rPr>
        <w:rFonts w:ascii="Calibri" w:hAnsi="Calibri" w:cs="Calibri"/>
        <w:color w:val="000000"/>
      </w:rPr>
      <w:t>LOG MONITORING WORKFLOW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A6D15" w14:textId="74432151" w:rsidR="006F5A91" w:rsidRPr="006F5A91" w:rsidRDefault="00FA6862" w:rsidP="006F5A91">
    <w:pPr>
      <w:pStyle w:val="Footer"/>
    </w:pPr>
    <w:r>
      <w:rPr>
        <w:rFonts w:ascii="Calibri" w:hAnsi="Calibri" w:cs="Calibri"/>
        <w:color w:val="000000"/>
      </w:rPr>
      <w:t>LOG MONITORING WORKFLOW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405887" w14:textId="77777777" w:rsidR="00B449B4" w:rsidRDefault="00B449B4" w:rsidP="006B633A">
      <w:r>
        <w:separator/>
      </w:r>
    </w:p>
  </w:footnote>
  <w:footnote w:type="continuationSeparator" w:id="0">
    <w:p w14:paraId="1FECDD29" w14:textId="77777777" w:rsidR="00B449B4" w:rsidRDefault="00B449B4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967F3D"/>
    <w:multiLevelType w:val="multilevel"/>
    <w:tmpl w:val="3D86B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4F38D5"/>
    <w:multiLevelType w:val="hybridMultilevel"/>
    <w:tmpl w:val="E06E71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364C47"/>
    <w:multiLevelType w:val="multilevel"/>
    <w:tmpl w:val="28B86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CC0ADB"/>
    <w:multiLevelType w:val="multilevel"/>
    <w:tmpl w:val="24263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4729858">
    <w:abstractNumId w:val="1"/>
  </w:num>
  <w:num w:numId="2" w16cid:durableId="1489056765">
    <w:abstractNumId w:val="5"/>
  </w:num>
  <w:num w:numId="3" w16cid:durableId="1076443297">
    <w:abstractNumId w:val="0"/>
  </w:num>
  <w:num w:numId="4" w16cid:durableId="227307905">
    <w:abstractNumId w:val="4"/>
  </w:num>
  <w:num w:numId="5" w16cid:durableId="1139571053">
    <w:abstractNumId w:val="9"/>
  </w:num>
  <w:num w:numId="6" w16cid:durableId="169874847">
    <w:abstractNumId w:val="3"/>
  </w:num>
  <w:num w:numId="7" w16cid:durableId="1903102830">
    <w:abstractNumId w:val="2"/>
  </w:num>
  <w:num w:numId="8" w16cid:durableId="1182284616">
    <w:abstractNumId w:val="8"/>
  </w:num>
  <w:num w:numId="9" w16cid:durableId="1647778907">
    <w:abstractNumId w:val="10"/>
  </w:num>
  <w:num w:numId="10" w16cid:durableId="252936151">
    <w:abstractNumId w:val="6"/>
  </w:num>
  <w:num w:numId="11" w16cid:durableId="14835451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D647AB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022F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65F3B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E5F6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07016"/>
    <w:rsid w:val="00A12CCB"/>
    <w:rsid w:val="00A30CE6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449B4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2D8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3EAC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647A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6862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0843F3"/>
  <w15:chartTrackingRefBased/>
  <w15:docId w15:val="{D2F54C38-60D9-46AC-A1E7-F8B42CE94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yperlink">
    <w:name w:val="Hyperlink"/>
    <w:basedOn w:val="DefaultParagraphFont"/>
    <w:uiPriority w:val="99"/>
    <w:unhideWhenUsed/>
    <w:rsid w:val="00C63EAC"/>
    <w:rPr>
      <w:color w:val="3A3838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63EA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paragraph" w:styleId="TOCHeading">
    <w:name w:val="TOC Heading"/>
    <w:basedOn w:val="Heading1"/>
    <w:next w:val="Normal"/>
    <w:uiPriority w:val="39"/>
    <w:unhideWhenUsed/>
    <w:qFormat/>
    <w:rsid w:val="00C63EA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63EAC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63EAC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63EAC"/>
    <w:pPr>
      <w:spacing w:after="100" w:line="259" w:lineRule="auto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46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svg"/><Relationship Id="rId39" Type="http://schemas.openxmlformats.org/officeDocument/2006/relationships/glossaryDocument" Target="glossary/document.xml"/><Relationship Id="rId21" Type="http://schemas.openxmlformats.org/officeDocument/2006/relationships/image" Target="media/image9.png"/><Relationship Id="rId34" Type="http://schemas.openxmlformats.org/officeDocument/2006/relationships/hyperlink" Target="https://pandas.pydata.org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reddit.com/r/learnpython/comments/12b848s/python_for_data_analysis/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svg"/><Relationship Id="rId32" Type="http://schemas.openxmlformats.org/officeDocument/2006/relationships/hyperlink" Target="https://www.freecodecamp.org/news/how-to-import-a-regular-expression-in-python/#:~:text=Python%20provides%20the%20re%20module,the%20import%20keyword%3A%20import%20re" TargetMode="External"/><Relationship Id="rId37" Type="http://schemas.openxmlformats.org/officeDocument/2006/relationships/hyperlink" Target="https://chatgpt.com" TargetMode="Externa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exabeam.com/explainers/log-management/what-is-log-analysis-process-techniques-and-best-practices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sv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stackoverflow.com/questions/67953000/sending-email-with-smtplib-library-with-python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rtis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A6C1395414E456E8541CEA17574B9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26111-004C-4CFF-B3EC-EE8459BB40E3}"/>
      </w:docPartPr>
      <w:docPartBody>
        <w:p w:rsidR="00000000" w:rsidRDefault="00000000">
          <w:pPr>
            <w:pStyle w:val="EA6C1395414E456E8541CEA17574B96E"/>
          </w:pPr>
          <w:r w:rsidRPr="004048B0">
            <w:t>Figure 1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1446944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8EC"/>
    <w:rsid w:val="001E78EC"/>
    <w:rsid w:val="002B7E25"/>
    <w:rsid w:val="00665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val="en-US"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en-US" w:eastAsia="en-US"/>
      <w14:ligatures w14:val="none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en-US" w:eastAsia="en-US"/>
      <w14:ligatures w14:val="none"/>
    </w:rPr>
  </w:style>
  <w:style w:type="paragraph" w:customStyle="1" w:styleId="C88CF7F3CEE942B6827A62A752BD6F4D">
    <w:name w:val="C88CF7F3CEE942B6827A62A752BD6F4D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after="0" w:line="240" w:lineRule="auto"/>
      <w:jc w:val="center"/>
    </w:pPr>
    <w:rPr>
      <w:rFonts w:eastAsia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val="en-US"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val="en-US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paragraph" w:customStyle="1" w:styleId="98CF3A61D98C428FA0B80495BD2FC275">
    <w:name w:val="98CF3A61D98C428FA0B80495BD2FC275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D14B17796094898B417E46B4DCAD8D6">
    <w:name w:val="AD14B17796094898B417E46B4DCAD8D6"/>
  </w:style>
  <w:style w:type="paragraph" w:customStyle="1" w:styleId="3E3E0B9AFF6E46B790BED5872357A0F8">
    <w:name w:val="3E3E0B9AFF6E46B790BED5872357A0F8"/>
  </w:style>
  <w:style w:type="paragraph" w:customStyle="1" w:styleId="939C24335F9343BCA7CEEEB6AFDBE563">
    <w:name w:val="939C24335F9343BCA7CEEEB6AFDBE563"/>
  </w:style>
  <w:style w:type="paragraph" w:customStyle="1" w:styleId="04B238B0CA0441B88157D925D9257AB5">
    <w:name w:val="04B238B0CA0441B88157D925D9257AB5"/>
  </w:style>
  <w:style w:type="paragraph" w:customStyle="1" w:styleId="NormalBold">
    <w:name w:val="Normal Bold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  <w:kern w:val="0"/>
      <w:sz w:val="22"/>
      <w:szCs w:val="22"/>
      <w:lang w:val="en-US" w:eastAsia="en-US"/>
      <w14:ligatures w14:val="none"/>
    </w:rPr>
  </w:style>
  <w:style w:type="paragraph" w:customStyle="1" w:styleId="A5B3100CC57E4423939D79761877D94F">
    <w:name w:val="A5B3100CC57E4423939D79761877D94F"/>
  </w:style>
  <w:style w:type="paragraph" w:customStyle="1" w:styleId="45D5FFE88EDD472799057073BA5D53EA">
    <w:name w:val="45D5FFE88EDD472799057073BA5D53EA"/>
  </w:style>
  <w:style w:type="paragraph" w:customStyle="1" w:styleId="58B97C307168486C966F80048FAFA00E">
    <w:name w:val="58B97C307168486C966F80048FAFA00E"/>
  </w:style>
  <w:style w:type="paragraph" w:customStyle="1" w:styleId="6D5B2863AA2A4959A2D59E0A6F38AAF9">
    <w:name w:val="6D5B2863AA2A4959A2D59E0A6F38AAF9"/>
  </w:style>
  <w:style w:type="paragraph" w:customStyle="1" w:styleId="8A12EAAAF6974C6DB743037CB9027322">
    <w:name w:val="8A12EAAAF6974C6DB743037CB9027322"/>
  </w:style>
  <w:style w:type="paragraph" w:customStyle="1" w:styleId="974AF730346D4DACB94E2C117FAC24FA">
    <w:name w:val="974AF730346D4DACB94E2C117FAC24FA"/>
  </w:style>
  <w:style w:type="paragraph" w:customStyle="1" w:styleId="82B257922AE943978D4F47B3653B38ED">
    <w:name w:val="82B257922AE943978D4F47B3653B38ED"/>
  </w:style>
  <w:style w:type="paragraph" w:customStyle="1" w:styleId="EA6C1395414E456E8541CEA17574B96E">
    <w:name w:val="EA6C1395414E456E8541CEA17574B96E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  <w:szCs w:val="22"/>
      <w:lang w:val="en-US" w:eastAsia="en-US"/>
      <w14:ligatures w14:val="none"/>
    </w:rPr>
  </w:style>
  <w:style w:type="paragraph" w:customStyle="1" w:styleId="52CD78EF7D4B486893674478D6DAA7C1">
    <w:name w:val="52CD78EF7D4B486893674478D6DAA7C1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customStyle="1" w:styleId="9A13E1B2EBCA4B679E81C42791527DEA">
    <w:name w:val="9A13E1B2EBCA4B679E81C42791527DEA"/>
  </w:style>
  <w:style w:type="paragraph" w:customStyle="1" w:styleId="4DC9886C978A4713B27E3D728138FD8C">
    <w:name w:val="4DC9886C978A4713B27E3D728138FD8C"/>
  </w:style>
  <w:style w:type="paragraph" w:customStyle="1" w:styleId="B5D9BFF5B12E43AAB7A9932564BF762B">
    <w:name w:val="B5D9BFF5B12E43AAB7A9932564BF762B"/>
  </w:style>
  <w:style w:type="paragraph" w:customStyle="1" w:styleId="E8770B63AF48425B867B310BAADD47BA">
    <w:name w:val="E8770B63AF48425B867B310BAADD47BA"/>
  </w:style>
  <w:style w:type="paragraph" w:customStyle="1" w:styleId="0C468C4E4F3D425DB4D9D9AA2611CB29">
    <w:name w:val="0C468C4E4F3D425DB4D9D9AA2611CB29"/>
  </w:style>
  <w:style w:type="paragraph" w:customStyle="1" w:styleId="02B29633E7A94F5ABA95DAC655D4ADED">
    <w:name w:val="02B29633E7A94F5ABA95DAC655D4ADED"/>
  </w:style>
  <w:style w:type="paragraph" w:customStyle="1" w:styleId="1FA3B45CBB7F41249CDAB796BFC70077">
    <w:name w:val="1FA3B45CBB7F41249CDAB796BFC70077"/>
  </w:style>
  <w:style w:type="paragraph" w:customStyle="1" w:styleId="9BC47B7FA2A1475A9557DE82133D75CE">
    <w:name w:val="9BC47B7FA2A1475A9557DE82133D75CE"/>
  </w:style>
  <w:style w:type="paragraph" w:customStyle="1" w:styleId="0F3F001F8B7947F1B237C6FFDB7BCC99">
    <w:name w:val="0F3F001F8B7947F1B237C6FFDB7BCC99"/>
  </w:style>
  <w:style w:type="paragraph" w:customStyle="1" w:styleId="A124833DBC3746C99EAB68A4708CDC4A">
    <w:name w:val="A124833DBC3746C99EAB68A4708CDC4A"/>
  </w:style>
  <w:style w:type="paragraph" w:customStyle="1" w:styleId="166373EA8BB546FC9E0B08AB945909A9">
    <w:name w:val="166373EA8BB546FC9E0B08AB945909A9"/>
  </w:style>
  <w:style w:type="paragraph" w:customStyle="1" w:styleId="6C0CB2E994BF49F992358327053E7DBE">
    <w:name w:val="6C0CB2E994BF49F992358327053E7DBE"/>
  </w:style>
  <w:style w:type="paragraph" w:customStyle="1" w:styleId="EF961837A4114A8AB6AF8EC13D5068E6">
    <w:name w:val="EF961837A4114A8AB6AF8EC13D5068E6"/>
  </w:style>
  <w:style w:type="paragraph" w:customStyle="1" w:styleId="4EE5A0F336C64B07AD6A4E824D9DD7CF">
    <w:name w:val="4EE5A0F336C64B07AD6A4E824D9DD7CF"/>
  </w:style>
  <w:style w:type="paragraph" w:customStyle="1" w:styleId="9B4CC0A67FDD4BB69368650AE8AD66A1">
    <w:name w:val="9B4CC0A67FDD4BB69368650AE8AD66A1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kern w:val="0"/>
      <w:sz w:val="72"/>
      <w:szCs w:val="72"/>
      <w:lang w:val="en-US" w:eastAsia="en-US"/>
      <w14:ligatures w14:val="none"/>
    </w:rPr>
  </w:style>
  <w:style w:type="paragraph" w:customStyle="1" w:styleId="EDAA74F79E6A4C2280A8A27A44570333">
    <w:name w:val="EDAA74F79E6A4C2280A8A27A44570333"/>
  </w:style>
  <w:style w:type="paragraph" w:customStyle="1" w:styleId="3178C98CE37B4692AB2DBF39138B24A9">
    <w:name w:val="3178C98CE37B4692AB2DBF39138B24A9"/>
  </w:style>
  <w:style w:type="paragraph" w:customStyle="1" w:styleId="183FD9F4C1B14E789769FDEEAE93AD0A">
    <w:name w:val="183FD9F4C1B14E789769FDEEAE93AD0A"/>
  </w:style>
  <w:style w:type="paragraph" w:customStyle="1" w:styleId="4C49407A38124691BC4BE1AAD2CAB087">
    <w:name w:val="4C49407A38124691BC4BE1AAD2CAB087"/>
  </w:style>
  <w:style w:type="paragraph" w:customStyle="1" w:styleId="88CC702EBE4A4C4E92A9A837FC033ADC">
    <w:name w:val="88CC702EBE4A4C4E92A9A837FC033ADC"/>
  </w:style>
  <w:style w:type="paragraph" w:customStyle="1" w:styleId="45FF07C8C9244449BEB111D84457F3E9">
    <w:name w:val="45FF07C8C9244449BEB111D84457F3E9"/>
  </w:style>
  <w:style w:type="paragraph" w:customStyle="1" w:styleId="F936A5A332184BAF9719A11EA6FE1795">
    <w:name w:val="F936A5A332184BAF9719A11EA6FE1795"/>
  </w:style>
  <w:style w:type="paragraph" w:customStyle="1" w:styleId="7D81CF03E7A04611B10A047655319D6E">
    <w:name w:val="7D81CF03E7A04611B10A047655319D6E"/>
  </w:style>
  <w:style w:type="paragraph" w:customStyle="1" w:styleId="F1EBBE5B2C8946D583798E82BE1853A8">
    <w:name w:val="F1EBBE5B2C8946D583798E82BE1853A8"/>
  </w:style>
  <w:style w:type="paragraph" w:customStyle="1" w:styleId="1286D3D5887D4DE790523F8237C8F8D6">
    <w:name w:val="1286D3D5887D4DE790523F8237C8F8D6"/>
  </w:style>
  <w:style w:type="paragraph" w:customStyle="1" w:styleId="0513A93699834E9C9DEE2361B739BC1A">
    <w:name w:val="0513A93699834E9C9DEE2361B739BC1A"/>
  </w:style>
  <w:style w:type="paragraph" w:customStyle="1" w:styleId="A83963399DD54D99814400D2A2566BDA">
    <w:name w:val="A83963399DD54D99814400D2A2566BDA"/>
  </w:style>
  <w:style w:type="paragraph" w:customStyle="1" w:styleId="D86F7A10D53A412DA1F38E1768F79981">
    <w:name w:val="D86F7A10D53A412DA1F38E1768F79981"/>
  </w:style>
  <w:style w:type="paragraph" w:customStyle="1" w:styleId="9B574CADF81243DF84AE8BC442BCB9FE">
    <w:name w:val="9B574CADF81243DF84AE8BC442BCB9FE"/>
  </w:style>
  <w:style w:type="paragraph" w:customStyle="1" w:styleId="2A23BF0256B446BFB3DFFE347F6B4151">
    <w:name w:val="2A23BF0256B446BFB3DFFE347F6B4151"/>
  </w:style>
  <w:style w:type="paragraph" w:customStyle="1" w:styleId="B362FB48912340D1B3F428E84ED09642">
    <w:name w:val="B362FB48912340D1B3F428E84ED09642"/>
  </w:style>
  <w:style w:type="paragraph" w:customStyle="1" w:styleId="CBCE36959A954B76AC15C602300F2B4E">
    <w:name w:val="CBCE36959A954B76AC15C602300F2B4E"/>
  </w:style>
  <w:style w:type="paragraph" w:customStyle="1" w:styleId="E8502425AFDF40A69051D13FF9543359">
    <w:name w:val="E8502425AFDF40A69051D13FF9543359"/>
  </w:style>
  <w:style w:type="paragraph" w:customStyle="1" w:styleId="054F494E6BD54BBCB384B542EAE81ACF">
    <w:name w:val="054F494E6BD54BBCB384B542EAE81ACF"/>
  </w:style>
  <w:style w:type="paragraph" w:customStyle="1" w:styleId="6018077F760B4B079532047CFAE21C0F">
    <w:name w:val="6018077F760B4B079532047CFAE21C0F"/>
  </w:style>
  <w:style w:type="paragraph" w:customStyle="1" w:styleId="6FAC153CAA9C44129E5504F9E86B127E">
    <w:name w:val="6FAC153CAA9C44129E5504F9E86B127E"/>
  </w:style>
  <w:style w:type="paragraph" w:customStyle="1" w:styleId="B250178667C440C7A0482A4039098F65">
    <w:name w:val="B250178667C440C7A0482A4039098F65"/>
    <w:rsid w:val="001E78EC"/>
  </w:style>
  <w:style w:type="paragraph" w:customStyle="1" w:styleId="F26E98C91C744521ACD0B001625CFC92">
    <w:name w:val="F26E98C91C744521ACD0B001625CFC92"/>
    <w:rsid w:val="001E78EC"/>
  </w:style>
  <w:style w:type="paragraph" w:customStyle="1" w:styleId="78B386FF87714A3CA7E6AEC16FC744CC">
    <w:name w:val="78B386FF87714A3CA7E6AEC16FC744CC"/>
    <w:rsid w:val="001E78EC"/>
  </w:style>
  <w:style w:type="paragraph" w:customStyle="1" w:styleId="DCEF2949F1B64F6791DDED8420095577">
    <w:name w:val="DCEF2949F1B64F6791DDED8420095577"/>
    <w:rsid w:val="001E78EC"/>
  </w:style>
  <w:style w:type="paragraph" w:customStyle="1" w:styleId="94680A2C5F724CD99EE8B26D052F4259">
    <w:name w:val="94680A2C5F724CD99EE8B26D052F4259"/>
    <w:rsid w:val="001E78EC"/>
  </w:style>
  <w:style w:type="paragraph" w:customStyle="1" w:styleId="8D278362F25E4B0881DA5C67C3C3A308">
    <w:name w:val="8D278362F25E4B0881DA5C67C3C3A308"/>
    <w:rsid w:val="001E78EC"/>
  </w:style>
  <w:style w:type="paragraph" w:customStyle="1" w:styleId="D351DE1663BE4D1C81229B54F20DC8F9">
    <w:name w:val="D351DE1663BE4D1C81229B54F20DC8F9"/>
    <w:rsid w:val="001E78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report.dotx</Template>
  <TotalTime>16</TotalTime>
  <Pages>9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Curtis</dc:creator>
  <cp:keywords/>
  <dc:description/>
  <cp:lastModifiedBy>Curtis C</cp:lastModifiedBy>
  <cp:revision>1</cp:revision>
  <dcterms:created xsi:type="dcterms:W3CDTF">2024-06-11T14:33:00Z</dcterms:created>
  <dcterms:modified xsi:type="dcterms:W3CDTF">2024-06-11T16:19:00Z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