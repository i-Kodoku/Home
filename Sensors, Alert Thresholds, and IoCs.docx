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6681A"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BA9ADBC" wp14:editId="4CC82335">
            <wp:extent cx="5476240" cy="5094344"/>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84366" cy="5194929"/>
                    </a:xfrm>
                    <a:prstGeom prst="rect">
                      <a:avLst/>
                    </a:prstGeom>
                    <a:noFill/>
                    <a:ln w="254000" cap="rnd">
                      <a:noFill/>
                    </a:ln>
                    <a:effectLst/>
                  </pic:spPr>
                </pic:pic>
              </a:graphicData>
            </a:graphic>
          </wp:inline>
        </w:drawing>
      </w:r>
    </w:p>
    <w:bookmarkEnd w:id="0"/>
    <w:bookmarkEnd w:id="1"/>
    <w:bookmarkEnd w:id="2"/>
    <w:bookmarkEnd w:id="3"/>
    <w:bookmarkEnd w:id="4"/>
    <w:p w14:paraId="08B47EE5" w14:textId="38F8A709" w:rsidR="00C6554A" w:rsidRPr="004D33CD" w:rsidRDefault="004D33CD" w:rsidP="00C6554A">
      <w:pPr>
        <w:pStyle w:val="Title"/>
        <w:rPr>
          <w:sz w:val="56"/>
          <w:szCs w:val="56"/>
        </w:rPr>
      </w:pPr>
      <w:r w:rsidRPr="004D33CD">
        <w:rPr>
          <w:sz w:val="56"/>
          <w:szCs w:val="56"/>
        </w:rPr>
        <w:t xml:space="preserve">Sensors, Alert Thresholds, and </w:t>
      </w:r>
      <w:proofErr w:type="spellStart"/>
      <w:r w:rsidRPr="004D33CD">
        <w:rPr>
          <w:sz w:val="56"/>
          <w:szCs w:val="56"/>
        </w:rPr>
        <w:t>IoCs</w:t>
      </w:r>
      <w:proofErr w:type="spellEnd"/>
    </w:p>
    <w:p w14:paraId="0F74DBAE" w14:textId="759CE9A9" w:rsidR="00C6554A" w:rsidRPr="00D5413C" w:rsidRDefault="004D33CD" w:rsidP="00C6554A">
      <w:pPr>
        <w:pStyle w:val="Subtitle"/>
      </w:pPr>
      <w:r>
        <w:t>A simple overview of</w:t>
      </w:r>
    </w:p>
    <w:p w14:paraId="111C5670" w14:textId="795C214E" w:rsidR="00C6554A" w:rsidRDefault="004D33CD" w:rsidP="00C6554A">
      <w:pPr>
        <w:pStyle w:val="ContactInfo"/>
      </w:pPr>
      <w:r>
        <w:t>Curtis Crawford</w:t>
      </w:r>
      <w:r w:rsidR="00C6554A">
        <w:t xml:space="preserve"> | </w:t>
      </w:r>
      <w:r>
        <w:t>Lighthouse Labs</w:t>
      </w:r>
      <w:r w:rsidR="00C6554A">
        <w:t xml:space="preserve"> |</w:t>
      </w:r>
      <w:r w:rsidR="00C6554A" w:rsidRPr="00D5413C">
        <w:t xml:space="preserve"> </w:t>
      </w:r>
      <w:r>
        <w:t>16-May-2024</w:t>
      </w:r>
      <w:r w:rsidR="00C6554A">
        <w:br w:type="page"/>
      </w:r>
    </w:p>
    <w:p w14:paraId="7FB2B565" w14:textId="77777777" w:rsidR="004D33CD" w:rsidRDefault="004D33CD" w:rsidP="00C6554A">
      <w:pPr>
        <w:pStyle w:val="Heading1"/>
      </w:pPr>
    </w:p>
    <w:p w14:paraId="5DC98C5B" w14:textId="77777777" w:rsidR="004D33CD" w:rsidRDefault="004D33CD" w:rsidP="00C6554A">
      <w:pPr>
        <w:pStyle w:val="Heading1"/>
      </w:pPr>
    </w:p>
    <w:p w14:paraId="47D3CA14" w14:textId="77777777" w:rsidR="004D33CD" w:rsidRDefault="004D33CD" w:rsidP="00C6554A">
      <w:pPr>
        <w:pStyle w:val="Heading1"/>
      </w:pPr>
    </w:p>
    <w:p w14:paraId="072CD152" w14:textId="181A6650" w:rsidR="00C6554A" w:rsidRDefault="004D33CD" w:rsidP="00C6554A">
      <w:pPr>
        <w:pStyle w:val="Heading1"/>
      </w:pPr>
      <w:r>
        <w:t>Executive Summary</w:t>
      </w:r>
    </w:p>
    <w:p w14:paraId="4FB78A11" w14:textId="7F1E3BD5" w:rsidR="00C6554A" w:rsidRDefault="004D33CD" w:rsidP="004D33CD">
      <w:r>
        <w:t xml:space="preserve">In this short and simple report, we’re going to cover some of the sensors that I have added to PRTG. These sensors will help us monitor one of the machines </w:t>
      </w:r>
      <w:proofErr w:type="gramStart"/>
      <w:r>
        <w:t>on</w:t>
      </w:r>
      <w:proofErr w:type="gramEnd"/>
      <w:r>
        <w:t xml:space="preserve"> our EVE Lab; Windows1.</w:t>
      </w:r>
    </w:p>
    <w:p w14:paraId="7075E7FA" w14:textId="1512353C" w:rsidR="00C6554A" w:rsidRDefault="004D33CD" w:rsidP="004D33CD">
      <w:pPr>
        <w:pStyle w:val="ListBullet"/>
        <w:numPr>
          <w:ilvl w:val="0"/>
          <w:numId w:val="1"/>
        </w:numPr>
      </w:pPr>
      <w:r>
        <w:t xml:space="preserve">Knowing that Windows1 is a Remote Desktop (RDP), I’ve opted for </w:t>
      </w:r>
      <w:proofErr w:type="gramStart"/>
      <w:r>
        <w:t>a</w:t>
      </w:r>
      <w:proofErr w:type="gramEnd"/>
      <w:r>
        <w:t xml:space="preserve"> RDP sensor. This will indicate the machine’s general performance and if it’s under an unusual load, we’ll be notified.</w:t>
      </w:r>
    </w:p>
    <w:p w14:paraId="342C3C43" w14:textId="548AFEEC" w:rsidR="004D33CD" w:rsidRPr="00514122" w:rsidRDefault="004D33CD" w:rsidP="004D33CD">
      <w:pPr>
        <w:pStyle w:val="ListBullet"/>
        <w:numPr>
          <w:ilvl w:val="0"/>
          <w:numId w:val="1"/>
        </w:numPr>
      </w:pPr>
      <w:r>
        <w:t xml:space="preserve">The next sensor I chose is the Win API </w:t>
      </w:r>
      <w:proofErr w:type="spellStart"/>
      <w:r>
        <w:t>Eventlog</w:t>
      </w:r>
      <w:proofErr w:type="spellEnd"/>
      <w:r>
        <w:t>. This can be used to determine if something odd is underway and I personally chose for it to watch out for security events. If multiple security events are happening in a short time, we know something is wrong.</w:t>
      </w:r>
    </w:p>
    <w:p w14:paraId="5255EB89" w14:textId="77777777" w:rsidR="004D33CD" w:rsidRDefault="004D33CD" w:rsidP="00C6554A">
      <w:pPr>
        <w:pStyle w:val="Heading2"/>
      </w:pPr>
    </w:p>
    <w:p w14:paraId="53BE90EC" w14:textId="77777777" w:rsidR="004D33CD" w:rsidRDefault="004D33CD" w:rsidP="00C6554A">
      <w:pPr>
        <w:pStyle w:val="Heading2"/>
      </w:pPr>
    </w:p>
    <w:p w14:paraId="03A350E2" w14:textId="77777777" w:rsidR="004D33CD" w:rsidRDefault="004D33CD" w:rsidP="00C6554A">
      <w:pPr>
        <w:pStyle w:val="Heading2"/>
      </w:pPr>
    </w:p>
    <w:p w14:paraId="76514612" w14:textId="50CA8028" w:rsidR="00C6554A" w:rsidRPr="00D5413C" w:rsidRDefault="004D33CD" w:rsidP="00C6554A">
      <w:pPr>
        <w:pStyle w:val="Heading2"/>
      </w:pPr>
      <w:r>
        <w:t>Process walkthrough</w:t>
      </w:r>
    </w:p>
    <w:p w14:paraId="6500682F" w14:textId="685E4FCF" w:rsidR="00000000" w:rsidRDefault="004D33CD" w:rsidP="004D33CD">
      <w:r>
        <w:t xml:space="preserve">Over the next few pages, we’ll discuss how these sensors were added, configuring them with threshold limits, with detailed instructions and pictures included! </w:t>
      </w:r>
    </w:p>
    <w:p w14:paraId="047C6D03" w14:textId="77777777" w:rsidR="004D33CD" w:rsidRDefault="004D33CD" w:rsidP="004D33CD"/>
    <w:p w14:paraId="07126E61" w14:textId="6921448B" w:rsidR="004D33CD" w:rsidRDefault="004D33CD" w:rsidP="004D33CD">
      <w:r>
        <w:t>Let’s begin,</w:t>
      </w:r>
    </w:p>
    <w:p w14:paraId="4012BC63" w14:textId="77777777" w:rsidR="004D33CD" w:rsidRDefault="004D33CD" w:rsidP="004D33CD"/>
    <w:p w14:paraId="78DDF22F" w14:textId="77777777" w:rsidR="004D33CD" w:rsidRDefault="004D33CD" w:rsidP="004D33CD"/>
    <w:p w14:paraId="3A7E5B82" w14:textId="77777777" w:rsidR="004D33CD" w:rsidRDefault="004D33CD" w:rsidP="004D33CD"/>
    <w:p w14:paraId="5ED925F3" w14:textId="77777777" w:rsidR="004D33CD" w:rsidRDefault="004D33CD" w:rsidP="004D33CD"/>
    <w:p w14:paraId="30794A97" w14:textId="77777777" w:rsidR="004D33CD" w:rsidRDefault="004D33CD" w:rsidP="004D33CD"/>
    <w:p w14:paraId="07582024" w14:textId="77777777" w:rsidR="004D33CD" w:rsidRDefault="004D33CD" w:rsidP="004D33CD"/>
    <w:p w14:paraId="126A74DC" w14:textId="77777777" w:rsidR="004D33CD" w:rsidRDefault="004D33CD" w:rsidP="004D33CD"/>
    <w:p w14:paraId="5A8AD685" w14:textId="77777777" w:rsidR="004D33CD" w:rsidRDefault="004D33CD" w:rsidP="004D33CD"/>
    <w:p w14:paraId="165AAACF" w14:textId="1C219BE6" w:rsidR="004D33CD" w:rsidRDefault="004D33CD" w:rsidP="004D33CD">
      <w:r>
        <w:rPr>
          <w:noProof/>
        </w:rPr>
        <w:lastRenderedPageBreak/>
        <w:drawing>
          <wp:anchor distT="0" distB="0" distL="114300" distR="114300" simplePos="0" relativeHeight="251658240" behindDoc="1" locked="0" layoutInCell="1" allowOverlap="1" wp14:anchorId="134AE215" wp14:editId="50669A8C">
            <wp:simplePos x="0" y="0"/>
            <wp:positionH relativeFrom="margin">
              <wp:align>center</wp:align>
            </wp:positionH>
            <wp:positionV relativeFrom="paragraph">
              <wp:posOffset>533400</wp:posOffset>
            </wp:positionV>
            <wp:extent cx="3124835" cy="1104900"/>
            <wp:effectExtent l="0" t="0" r="0" b="0"/>
            <wp:wrapTight wrapText="bothSides">
              <wp:wrapPolygon edited="0">
                <wp:start x="0" y="0"/>
                <wp:lineTo x="0" y="21228"/>
                <wp:lineTo x="21464" y="21228"/>
                <wp:lineTo x="21464" y="0"/>
                <wp:lineTo x="0" y="0"/>
              </wp:wrapPolygon>
            </wp:wrapTight>
            <wp:docPr id="70187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t>Step 1: On your PRTG interface, navigate to the machine you wish to add sensors to, and click the “Add Sensor” button.</w:t>
      </w:r>
    </w:p>
    <w:p w14:paraId="45B9C9B4" w14:textId="77777777" w:rsidR="004D33CD" w:rsidRDefault="004D33CD" w:rsidP="004D33CD"/>
    <w:p w14:paraId="27B9D7B7" w14:textId="77777777" w:rsidR="004D33CD" w:rsidRDefault="004D33CD" w:rsidP="004D33CD"/>
    <w:p w14:paraId="3E4DD4C9" w14:textId="77777777" w:rsidR="004D33CD" w:rsidRDefault="004D33CD" w:rsidP="004D33CD"/>
    <w:p w14:paraId="646D95CB" w14:textId="77777777" w:rsidR="004D33CD" w:rsidRDefault="004D33CD" w:rsidP="004D33CD"/>
    <w:p w14:paraId="1ED088FA" w14:textId="77777777" w:rsidR="004D33CD" w:rsidRDefault="004D33CD" w:rsidP="004D33CD"/>
    <w:p w14:paraId="375177E4" w14:textId="77777777" w:rsidR="004D33CD" w:rsidRDefault="004D33CD" w:rsidP="004D33CD"/>
    <w:p w14:paraId="4FA7B731" w14:textId="77777777" w:rsidR="004D33CD" w:rsidRDefault="004D33CD" w:rsidP="004D33CD"/>
    <w:p w14:paraId="0CD59D9A" w14:textId="4B712BBC" w:rsidR="004D33CD" w:rsidRDefault="004D33CD" w:rsidP="004D33CD">
      <w:r>
        <w:rPr>
          <w:noProof/>
        </w:rPr>
        <w:drawing>
          <wp:anchor distT="0" distB="0" distL="114300" distR="114300" simplePos="0" relativeHeight="251659264" behindDoc="1" locked="0" layoutInCell="1" allowOverlap="1" wp14:anchorId="0F115993" wp14:editId="438017D8">
            <wp:simplePos x="0" y="0"/>
            <wp:positionH relativeFrom="margin">
              <wp:align>center</wp:align>
            </wp:positionH>
            <wp:positionV relativeFrom="paragraph">
              <wp:posOffset>962025</wp:posOffset>
            </wp:positionV>
            <wp:extent cx="3029585" cy="3343910"/>
            <wp:effectExtent l="0" t="0" r="0" b="8890"/>
            <wp:wrapTight wrapText="bothSides">
              <wp:wrapPolygon edited="0">
                <wp:start x="0" y="0"/>
                <wp:lineTo x="0" y="21534"/>
                <wp:lineTo x="21460" y="21534"/>
                <wp:lineTo x="21460" y="0"/>
                <wp:lineTo x="0" y="0"/>
              </wp:wrapPolygon>
            </wp:wrapTight>
            <wp:docPr id="1498749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9585" cy="3343910"/>
                    </a:xfrm>
                    <a:prstGeom prst="rect">
                      <a:avLst/>
                    </a:prstGeom>
                    <a:noFill/>
                    <a:ln>
                      <a:noFill/>
                    </a:ln>
                  </pic:spPr>
                </pic:pic>
              </a:graphicData>
            </a:graphic>
            <wp14:sizeRelH relativeFrom="page">
              <wp14:pctWidth>0</wp14:pctWidth>
            </wp14:sizeRelH>
            <wp14:sizeRelV relativeFrom="page">
              <wp14:pctHeight>0</wp14:pctHeight>
            </wp14:sizeRelV>
          </wp:anchor>
        </w:drawing>
      </w:r>
      <w:r>
        <w:t>Step 2: In the search bar that you should know see in front of you, type in “RDP” and select the following sensor.</w:t>
      </w:r>
    </w:p>
    <w:p w14:paraId="69AB17A5" w14:textId="77777777" w:rsidR="004D33CD" w:rsidRDefault="004D33CD" w:rsidP="004D33CD"/>
    <w:p w14:paraId="1B4AA4F5" w14:textId="77777777" w:rsidR="004D33CD" w:rsidRDefault="004D33CD" w:rsidP="004D33CD"/>
    <w:p w14:paraId="3AF422F3" w14:textId="77777777" w:rsidR="004D33CD" w:rsidRDefault="004D33CD" w:rsidP="004D33CD"/>
    <w:p w14:paraId="2F9FD4A4" w14:textId="77777777" w:rsidR="004D33CD" w:rsidRDefault="004D33CD" w:rsidP="004D33CD"/>
    <w:p w14:paraId="145DF922" w14:textId="77777777" w:rsidR="004D33CD" w:rsidRDefault="004D33CD" w:rsidP="004D33CD"/>
    <w:p w14:paraId="3DD26F1D" w14:textId="77777777" w:rsidR="004D33CD" w:rsidRDefault="004D33CD" w:rsidP="004D33CD"/>
    <w:p w14:paraId="359EFDCA" w14:textId="77777777" w:rsidR="004D33CD" w:rsidRDefault="004D33CD" w:rsidP="004D33CD"/>
    <w:p w14:paraId="1B56A2A5" w14:textId="77777777" w:rsidR="004D33CD" w:rsidRDefault="004D33CD" w:rsidP="004D33CD"/>
    <w:p w14:paraId="513A9D44" w14:textId="77777777" w:rsidR="004D33CD" w:rsidRDefault="004D33CD" w:rsidP="004D33CD"/>
    <w:p w14:paraId="0E9145AC" w14:textId="77777777" w:rsidR="004D33CD" w:rsidRDefault="004D33CD" w:rsidP="004D33CD"/>
    <w:p w14:paraId="57BD6113" w14:textId="77777777" w:rsidR="004D33CD" w:rsidRDefault="004D33CD" w:rsidP="004D33CD"/>
    <w:p w14:paraId="59630900" w14:textId="77777777" w:rsidR="004D33CD" w:rsidRDefault="004D33CD" w:rsidP="004D33CD"/>
    <w:p w14:paraId="5F0F7AC1" w14:textId="77777777" w:rsidR="004D33CD" w:rsidRDefault="004D33CD" w:rsidP="004D33CD"/>
    <w:p w14:paraId="428440EF" w14:textId="77777777" w:rsidR="004D33CD" w:rsidRDefault="004D33CD" w:rsidP="004D33CD"/>
    <w:p w14:paraId="23350C64" w14:textId="77777777" w:rsidR="004D33CD" w:rsidRDefault="004D33CD" w:rsidP="004D33CD"/>
    <w:p w14:paraId="53C4E35A" w14:textId="69ACC538" w:rsidR="004D33CD" w:rsidRDefault="000E2FB4" w:rsidP="004D33CD">
      <w:r>
        <w:rPr>
          <w:noProof/>
        </w:rPr>
        <w:lastRenderedPageBreak/>
        <w:drawing>
          <wp:anchor distT="0" distB="0" distL="114300" distR="114300" simplePos="0" relativeHeight="251660288" behindDoc="1" locked="0" layoutInCell="1" allowOverlap="1" wp14:anchorId="03ED51B3" wp14:editId="2416F639">
            <wp:simplePos x="0" y="0"/>
            <wp:positionH relativeFrom="margin">
              <wp:align>center</wp:align>
            </wp:positionH>
            <wp:positionV relativeFrom="paragraph">
              <wp:posOffset>826770</wp:posOffset>
            </wp:positionV>
            <wp:extent cx="5139690" cy="2847340"/>
            <wp:effectExtent l="0" t="0" r="3810" b="0"/>
            <wp:wrapTight wrapText="bothSides">
              <wp:wrapPolygon edited="0">
                <wp:start x="0" y="0"/>
                <wp:lineTo x="0" y="21388"/>
                <wp:lineTo x="21536" y="21388"/>
                <wp:lineTo x="21536" y="0"/>
                <wp:lineTo x="0" y="0"/>
              </wp:wrapPolygon>
            </wp:wrapTight>
            <wp:docPr id="1314691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690" cy="284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3CD">
        <w:t xml:space="preserve">Step 3: </w:t>
      </w:r>
      <w:r>
        <w:t>Confirm your device’s IP address at the top and then name the sensor whatever you wish. Confirm the amount of time you’d like to pass before you are informed that the sensor has timed out, and make sure you have the right port selected. Is everything good to go? Awesome, click “Create” on the right side of the page!</w:t>
      </w:r>
    </w:p>
    <w:p w14:paraId="426A197F" w14:textId="4B44B818" w:rsidR="000E2FB4" w:rsidRPr="000E2FB4" w:rsidRDefault="000E2FB4" w:rsidP="000E2FB4">
      <w:r>
        <w:t xml:space="preserve">Step 4: Give your sensor some time to boot-up and get to work, and then you should see something like this: </w:t>
      </w:r>
    </w:p>
    <w:p w14:paraId="517F8B89" w14:textId="26575F9D" w:rsidR="000E2FB4" w:rsidRPr="000E2FB4" w:rsidRDefault="000E2FB4" w:rsidP="000E2FB4">
      <w:r>
        <w:rPr>
          <w:noProof/>
        </w:rPr>
        <w:drawing>
          <wp:anchor distT="0" distB="0" distL="114300" distR="114300" simplePos="0" relativeHeight="251661312" behindDoc="1" locked="0" layoutInCell="1" allowOverlap="1" wp14:anchorId="1A8A4E9C" wp14:editId="00FBDD49">
            <wp:simplePos x="0" y="0"/>
            <wp:positionH relativeFrom="margin">
              <wp:align>center</wp:align>
            </wp:positionH>
            <wp:positionV relativeFrom="paragraph">
              <wp:posOffset>88265</wp:posOffset>
            </wp:positionV>
            <wp:extent cx="4467860" cy="3153410"/>
            <wp:effectExtent l="0" t="0" r="8890" b="8890"/>
            <wp:wrapTight wrapText="bothSides">
              <wp:wrapPolygon edited="0">
                <wp:start x="0" y="0"/>
                <wp:lineTo x="0" y="21530"/>
                <wp:lineTo x="21551" y="21530"/>
                <wp:lineTo x="21551" y="0"/>
                <wp:lineTo x="0" y="0"/>
              </wp:wrapPolygon>
            </wp:wrapTight>
            <wp:docPr id="1798087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860" cy="3153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760672" w14:textId="77777777" w:rsidR="000E2FB4" w:rsidRPr="000E2FB4" w:rsidRDefault="000E2FB4" w:rsidP="000E2FB4"/>
    <w:p w14:paraId="1F24514E" w14:textId="77777777" w:rsidR="000E2FB4" w:rsidRPr="000E2FB4" w:rsidRDefault="000E2FB4" w:rsidP="000E2FB4"/>
    <w:p w14:paraId="451E80D2" w14:textId="77777777" w:rsidR="000E2FB4" w:rsidRPr="000E2FB4" w:rsidRDefault="000E2FB4" w:rsidP="000E2FB4"/>
    <w:p w14:paraId="55ECE321" w14:textId="77777777" w:rsidR="000E2FB4" w:rsidRPr="000E2FB4" w:rsidRDefault="000E2FB4" w:rsidP="000E2FB4"/>
    <w:p w14:paraId="4B521C96" w14:textId="77777777" w:rsidR="000E2FB4" w:rsidRPr="000E2FB4" w:rsidRDefault="000E2FB4" w:rsidP="000E2FB4"/>
    <w:p w14:paraId="5AD316D4" w14:textId="77777777" w:rsidR="000E2FB4" w:rsidRDefault="000E2FB4" w:rsidP="000E2FB4"/>
    <w:p w14:paraId="2705AC64" w14:textId="77777777" w:rsidR="000E2FB4" w:rsidRDefault="000E2FB4" w:rsidP="000E2FB4"/>
    <w:p w14:paraId="3D4FEE33" w14:textId="77777777" w:rsidR="000E2FB4" w:rsidRDefault="000E2FB4" w:rsidP="000E2FB4"/>
    <w:p w14:paraId="333A3D06" w14:textId="77777777" w:rsidR="000E2FB4" w:rsidRDefault="000E2FB4" w:rsidP="000E2FB4"/>
    <w:p w14:paraId="3024C678" w14:textId="77777777" w:rsidR="000E2FB4" w:rsidRDefault="000E2FB4" w:rsidP="000E2FB4"/>
    <w:p w14:paraId="618D6458" w14:textId="1F409142" w:rsidR="000E2FB4" w:rsidRDefault="000E2FB4" w:rsidP="000E2FB4">
      <w:pPr>
        <w:rPr>
          <w:b/>
          <w:bCs/>
        </w:rPr>
      </w:pPr>
      <w:r w:rsidRPr="000E2FB4">
        <w:rPr>
          <w:b/>
          <w:bCs/>
        </w:rPr>
        <w:t xml:space="preserve">Step 4 cont’d – Click on the graph above to edit </w:t>
      </w:r>
      <w:proofErr w:type="gramStart"/>
      <w:r w:rsidRPr="000E2FB4">
        <w:rPr>
          <w:b/>
          <w:bCs/>
        </w:rPr>
        <w:t>it’s</w:t>
      </w:r>
      <w:proofErr w:type="gramEnd"/>
      <w:r w:rsidRPr="000E2FB4">
        <w:rPr>
          <w:b/>
          <w:bCs/>
        </w:rPr>
        <w:t xml:space="preserve"> settings and set thresholds.</w:t>
      </w:r>
    </w:p>
    <w:p w14:paraId="0EC27160" w14:textId="55528C66" w:rsidR="000E2FB4" w:rsidRDefault="000E2FB4" w:rsidP="000E2FB4">
      <w:pPr>
        <w:rPr>
          <w:b/>
          <w:bCs/>
        </w:rPr>
      </w:pPr>
      <w:r>
        <w:rPr>
          <w:b/>
          <w:bCs/>
          <w:noProof/>
        </w:rPr>
        <w:lastRenderedPageBreak/>
        <w:drawing>
          <wp:anchor distT="0" distB="0" distL="114300" distR="114300" simplePos="0" relativeHeight="251662336" behindDoc="1" locked="0" layoutInCell="1" allowOverlap="1" wp14:anchorId="0101F862" wp14:editId="52630485">
            <wp:simplePos x="0" y="0"/>
            <wp:positionH relativeFrom="margin">
              <wp:posOffset>340360</wp:posOffset>
            </wp:positionH>
            <wp:positionV relativeFrom="paragraph">
              <wp:posOffset>969645</wp:posOffset>
            </wp:positionV>
            <wp:extent cx="4805680" cy="4613275"/>
            <wp:effectExtent l="0" t="0" r="0" b="0"/>
            <wp:wrapTight wrapText="bothSides">
              <wp:wrapPolygon edited="0">
                <wp:start x="0" y="0"/>
                <wp:lineTo x="0" y="21496"/>
                <wp:lineTo x="21492" y="21496"/>
                <wp:lineTo x="21492" y="0"/>
                <wp:lineTo x="0" y="0"/>
              </wp:wrapPolygon>
            </wp:wrapTight>
            <wp:docPr id="26473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680" cy="4613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Step 5: Here we can set limits to where we’ll be notified of an “Error/Warning”, and how many of those messages we’re limited to. Respectively, I’ve set my upper Error Limit to 4000, and Warning Limit to 3500 as this sensor’s response time is usually relatively low. My Message Limit is set to 10 so that I’m not bombarded with notifications.</w:t>
      </w:r>
    </w:p>
    <w:p w14:paraId="3B4A3A17" w14:textId="77777777" w:rsidR="000E2FB4" w:rsidRPr="000E2FB4" w:rsidRDefault="000E2FB4" w:rsidP="000E2FB4"/>
    <w:p w14:paraId="782B5AD2" w14:textId="77777777" w:rsidR="000E2FB4" w:rsidRPr="000E2FB4" w:rsidRDefault="000E2FB4" w:rsidP="000E2FB4"/>
    <w:p w14:paraId="13E988AA" w14:textId="77777777" w:rsidR="000E2FB4" w:rsidRPr="000E2FB4" w:rsidRDefault="000E2FB4" w:rsidP="000E2FB4"/>
    <w:p w14:paraId="26CA8BF2" w14:textId="77777777" w:rsidR="000E2FB4" w:rsidRPr="000E2FB4" w:rsidRDefault="000E2FB4" w:rsidP="000E2FB4"/>
    <w:p w14:paraId="7486085E" w14:textId="77777777" w:rsidR="000E2FB4" w:rsidRPr="000E2FB4" w:rsidRDefault="000E2FB4" w:rsidP="000E2FB4"/>
    <w:p w14:paraId="61374194" w14:textId="77777777" w:rsidR="000E2FB4" w:rsidRPr="000E2FB4" w:rsidRDefault="000E2FB4" w:rsidP="000E2FB4"/>
    <w:p w14:paraId="496EB2A9" w14:textId="77777777" w:rsidR="000E2FB4" w:rsidRPr="000E2FB4" w:rsidRDefault="000E2FB4" w:rsidP="000E2FB4"/>
    <w:p w14:paraId="5185CF83" w14:textId="77777777" w:rsidR="000E2FB4" w:rsidRPr="000E2FB4" w:rsidRDefault="000E2FB4" w:rsidP="000E2FB4"/>
    <w:p w14:paraId="061417DE" w14:textId="77777777" w:rsidR="000E2FB4" w:rsidRPr="000E2FB4" w:rsidRDefault="000E2FB4" w:rsidP="000E2FB4"/>
    <w:p w14:paraId="128F1634" w14:textId="77777777" w:rsidR="000E2FB4" w:rsidRPr="000E2FB4" w:rsidRDefault="000E2FB4" w:rsidP="000E2FB4"/>
    <w:p w14:paraId="1D720154" w14:textId="77777777" w:rsidR="000E2FB4" w:rsidRPr="000E2FB4" w:rsidRDefault="000E2FB4" w:rsidP="000E2FB4"/>
    <w:p w14:paraId="4012E66F" w14:textId="77777777" w:rsidR="000E2FB4" w:rsidRPr="000E2FB4" w:rsidRDefault="000E2FB4" w:rsidP="000E2FB4"/>
    <w:p w14:paraId="2EFE7FA7" w14:textId="77777777" w:rsidR="000E2FB4" w:rsidRPr="000E2FB4" w:rsidRDefault="000E2FB4" w:rsidP="000E2FB4"/>
    <w:p w14:paraId="1CEBFB1F" w14:textId="77777777" w:rsidR="000E2FB4" w:rsidRPr="000E2FB4" w:rsidRDefault="000E2FB4" w:rsidP="000E2FB4"/>
    <w:p w14:paraId="3B0DF66E" w14:textId="77777777" w:rsidR="000E2FB4" w:rsidRDefault="000E2FB4" w:rsidP="000E2FB4">
      <w:pPr>
        <w:rPr>
          <w:b/>
          <w:bCs/>
        </w:rPr>
      </w:pPr>
    </w:p>
    <w:p w14:paraId="606DD558" w14:textId="1026B517" w:rsidR="000E2FB4" w:rsidRDefault="000E2FB4" w:rsidP="000E2FB4">
      <w:r w:rsidRPr="000E2FB4">
        <w:drawing>
          <wp:anchor distT="0" distB="0" distL="114300" distR="114300" simplePos="0" relativeHeight="251664384" behindDoc="0" locked="0" layoutInCell="1" allowOverlap="1" wp14:anchorId="5AD5D5F1" wp14:editId="766CE416">
            <wp:simplePos x="0" y="0"/>
            <wp:positionH relativeFrom="margin">
              <wp:align>center</wp:align>
            </wp:positionH>
            <wp:positionV relativeFrom="paragraph">
              <wp:posOffset>791210</wp:posOffset>
            </wp:positionV>
            <wp:extent cx="2943636" cy="971686"/>
            <wp:effectExtent l="0" t="0" r="0" b="0"/>
            <wp:wrapTight wrapText="bothSides">
              <wp:wrapPolygon edited="0">
                <wp:start x="0" y="0"/>
                <wp:lineTo x="0" y="21176"/>
                <wp:lineTo x="21390" y="21176"/>
                <wp:lineTo x="21390" y="0"/>
                <wp:lineTo x="0" y="0"/>
              </wp:wrapPolygon>
            </wp:wrapTight>
            <wp:docPr id="744539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9269" name="Picture 1" descr="A screenshot of a computer&#10;&#10;Description automatically generated"/>
                    <pic:cNvPicPr/>
                  </pic:nvPicPr>
                  <pic:blipFill>
                    <a:blip r:embed="rId13"/>
                    <a:stretch>
                      <a:fillRect/>
                    </a:stretch>
                  </pic:blipFill>
                  <pic:spPr>
                    <a:xfrm>
                      <a:off x="0" y="0"/>
                      <a:ext cx="2943636" cy="971686"/>
                    </a:xfrm>
                    <a:prstGeom prst="rect">
                      <a:avLst/>
                    </a:prstGeom>
                  </pic:spPr>
                </pic:pic>
              </a:graphicData>
            </a:graphic>
          </wp:anchor>
        </w:drawing>
      </w:r>
      <w:r>
        <w:t>Step 6: Celebrate, you’ve successfully added and configured an RDP Sensor to your machine! We’re not done yet, so let’s continue to Step 7 on the next page.</w:t>
      </w:r>
    </w:p>
    <w:p w14:paraId="0BB5F35F" w14:textId="77777777" w:rsidR="000E2FB4" w:rsidRDefault="000E2FB4" w:rsidP="000E2FB4"/>
    <w:p w14:paraId="45C6E472" w14:textId="77777777" w:rsidR="000E2FB4" w:rsidRDefault="000E2FB4" w:rsidP="000E2FB4"/>
    <w:p w14:paraId="21FEA583" w14:textId="77777777" w:rsidR="000E2FB4" w:rsidRDefault="000E2FB4" w:rsidP="000E2FB4"/>
    <w:p w14:paraId="5CCA69CF" w14:textId="7A36C3B3" w:rsidR="000E2FB4" w:rsidRDefault="000E2FB4" w:rsidP="000E2FB4">
      <w:r>
        <w:br/>
      </w:r>
      <w:r>
        <w:br/>
      </w:r>
    </w:p>
    <w:p w14:paraId="2306059F" w14:textId="77777777" w:rsidR="000E2FB4" w:rsidRDefault="000E2FB4" w:rsidP="000E2FB4"/>
    <w:p w14:paraId="128D4E48" w14:textId="6474FB55" w:rsidR="000E2FB4" w:rsidRDefault="006B4896" w:rsidP="000E2FB4">
      <w:r w:rsidRPr="006B4896">
        <w:lastRenderedPageBreak/>
        <w:drawing>
          <wp:anchor distT="0" distB="0" distL="114300" distR="114300" simplePos="0" relativeHeight="251666432" behindDoc="0" locked="0" layoutInCell="1" allowOverlap="1" wp14:anchorId="76DACB8F" wp14:editId="3A44325A">
            <wp:simplePos x="0" y="0"/>
            <wp:positionH relativeFrom="margin">
              <wp:align>center</wp:align>
            </wp:positionH>
            <wp:positionV relativeFrom="paragraph">
              <wp:posOffset>1266190</wp:posOffset>
            </wp:positionV>
            <wp:extent cx="2657846" cy="2152950"/>
            <wp:effectExtent l="0" t="0" r="9525" b="0"/>
            <wp:wrapTight wrapText="bothSides">
              <wp:wrapPolygon edited="0">
                <wp:start x="0" y="0"/>
                <wp:lineTo x="0" y="21409"/>
                <wp:lineTo x="21523" y="21409"/>
                <wp:lineTo x="21523" y="0"/>
                <wp:lineTo x="0" y="0"/>
              </wp:wrapPolygon>
            </wp:wrapTight>
            <wp:docPr id="1838232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32574" name="Picture 1" descr="A screen shot of a computer&#10;&#10;Description automatically generated"/>
                    <pic:cNvPicPr/>
                  </pic:nvPicPr>
                  <pic:blipFill>
                    <a:blip r:embed="rId14"/>
                    <a:stretch>
                      <a:fillRect/>
                    </a:stretch>
                  </pic:blipFill>
                  <pic:spPr>
                    <a:xfrm>
                      <a:off x="0" y="0"/>
                      <a:ext cx="2657846" cy="2152950"/>
                    </a:xfrm>
                    <a:prstGeom prst="rect">
                      <a:avLst/>
                    </a:prstGeom>
                  </pic:spPr>
                </pic:pic>
              </a:graphicData>
            </a:graphic>
          </wp:anchor>
        </w:drawing>
      </w:r>
      <w:r w:rsidR="000E2FB4">
        <w:t>Step 7: So</w:t>
      </w:r>
      <w:r>
        <w:t>,</w:t>
      </w:r>
      <w:r w:rsidR="000E2FB4">
        <w:t xml:space="preserve"> you’ve added your first sensor and </w:t>
      </w:r>
      <w:r>
        <w:t>don’t need my help anymore, eh? Well, I’ll type out the following just in case you decide you need a hand! On this step, we’re going to add another sensor, this one will indicate when Win-Events are happening on our machine and can be customized to only watch for errors and warnings of any kind. Since you already know how to add sensors, when you get to the search bar, this time we’ll type in “Event” and select the following:</w:t>
      </w:r>
    </w:p>
    <w:p w14:paraId="43F44D8B" w14:textId="77777777" w:rsidR="006B4896" w:rsidRPr="006B4896" w:rsidRDefault="006B4896" w:rsidP="006B4896"/>
    <w:p w14:paraId="675CF3D5" w14:textId="77777777" w:rsidR="006B4896" w:rsidRPr="006B4896" w:rsidRDefault="006B4896" w:rsidP="006B4896"/>
    <w:p w14:paraId="37A1A7DB" w14:textId="77777777" w:rsidR="006B4896" w:rsidRPr="006B4896" w:rsidRDefault="006B4896" w:rsidP="006B4896"/>
    <w:p w14:paraId="611E5ACB" w14:textId="77777777" w:rsidR="006B4896" w:rsidRPr="006B4896" w:rsidRDefault="006B4896" w:rsidP="006B4896"/>
    <w:p w14:paraId="39709859" w14:textId="77777777" w:rsidR="006B4896" w:rsidRPr="006B4896" w:rsidRDefault="006B4896" w:rsidP="006B4896"/>
    <w:p w14:paraId="78EBAAEE" w14:textId="77777777" w:rsidR="006B4896" w:rsidRPr="006B4896" w:rsidRDefault="006B4896" w:rsidP="006B4896"/>
    <w:p w14:paraId="752AEF13" w14:textId="77777777" w:rsidR="006B4896" w:rsidRDefault="006B4896" w:rsidP="006B4896"/>
    <w:p w14:paraId="4C6DB6C4" w14:textId="4434BFD8" w:rsidR="006B4896" w:rsidRDefault="006B4896" w:rsidP="006B4896"/>
    <w:p w14:paraId="07D34464" w14:textId="574935F0" w:rsidR="006B4896" w:rsidRDefault="006B4896" w:rsidP="006B4896">
      <w:r>
        <w:rPr>
          <w:noProof/>
        </w:rPr>
        <w:drawing>
          <wp:anchor distT="0" distB="0" distL="114300" distR="114300" simplePos="0" relativeHeight="251667456" behindDoc="1" locked="0" layoutInCell="1" allowOverlap="1" wp14:anchorId="26C2222C" wp14:editId="61658DE2">
            <wp:simplePos x="0" y="0"/>
            <wp:positionH relativeFrom="margin">
              <wp:align>right</wp:align>
            </wp:positionH>
            <wp:positionV relativeFrom="paragraph">
              <wp:posOffset>676275</wp:posOffset>
            </wp:positionV>
            <wp:extent cx="5481955" cy="3489325"/>
            <wp:effectExtent l="0" t="0" r="4445" b="0"/>
            <wp:wrapTight wrapText="bothSides">
              <wp:wrapPolygon edited="0">
                <wp:start x="0" y="0"/>
                <wp:lineTo x="0" y="21462"/>
                <wp:lineTo x="21542" y="21462"/>
                <wp:lineTo x="21542" y="0"/>
                <wp:lineTo x="0" y="0"/>
              </wp:wrapPolygon>
            </wp:wrapTight>
            <wp:docPr id="684339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95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Step 8: This particular sensor has a lot of basic settings you can change depending on what your preferences are, but for myself, I chose to have it watch for Security </w:t>
      </w:r>
      <w:proofErr w:type="gramStart"/>
      <w:r>
        <w:t>events</w:t>
      </w:r>
      <w:proofErr w:type="gramEnd"/>
      <w:r>
        <w:t xml:space="preserve"> and Warnings. Once you’ve chosen what you’d like to be notified about, click “Create”!</w:t>
      </w:r>
    </w:p>
    <w:p w14:paraId="5E7ED945" w14:textId="1B08DC4E" w:rsidR="006B4896" w:rsidRDefault="006B4896" w:rsidP="006B4896">
      <w:r>
        <w:rPr>
          <w:noProof/>
        </w:rPr>
        <w:lastRenderedPageBreak/>
        <w:drawing>
          <wp:anchor distT="0" distB="0" distL="114300" distR="114300" simplePos="0" relativeHeight="251669504" behindDoc="1" locked="0" layoutInCell="1" allowOverlap="1" wp14:anchorId="628170FE" wp14:editId="7E332191">
            <wp:simplePos x="0" y="0"/>
            <wp:positionH relativeFrom="margin">
              <wp:align>center</wp:align>
            </wp:positionH>
            <wp:positionV relativeFrom="paragraph">
              <wp:posOffset>7084695</wp:posOffset>
            </wp:positionV>
            <wp:extent cx="4975860" cy="942975"/>
            <wp:effectExtent l="0" t="0" r="0" b="9525"/>
            <wp:wrapTight wrapText="bothSides">
              <wp:wrapPolygon edited="0">
                <wp:start x="0" y="0"/>
                <wp:lineTo x="0" y="21382"/>
                <wp:lineTo x="21501" y="21382"/>
                <wp:lineTo x="21501" y="0"/>
                <wp:lineTo x="0" y="0"/>
              </wp:wrapPolygon>
            </wp:wrapTight>
            <wp:docPr id="8719384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4C1508AD" wp14:editId="425E6EFF">
            <wp:simplePos x="0" y="0"/>
            <wp:positionH relativeFrom="margin">
              <wp:align>right</wp:align>
            </wp:positionH>
            <wp:positionV relativeFrom="paragraph">
              <wp:posOffset>1019175</wp:posOffset>
            </wp:positionV>
            <wp:extent cx="5481320" cy="5281930"/>
            <wp:effectExtent l="0" t="0" r="5080" b="0"/>
            <wp:wrapTight wrapText="bothSides">
              <wp:wrapPolygon edited="0">
                <wp:start x="0" y="0"/>
                <wp:lineTo x="0" y="21501"/>
                <wp:lineTo x="21545" y="21501"/>
                <wp:lineTo x="21545" y="0"/>
                <wp:lineTo x="0" y="0"/>
              </wp:wrapPolygon>
            </wp:wrapTight>
            <wp:docPr id="1565301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1320" cy="52819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Step 9: Once the sensor has been created and we’ve given it time to start doing </w:t>
      </w:r>
      <w:proofErr w:type="gramStart"/>
      <w:r>
        <w:t>it’s</w:t>
      </w:r>
      <w:proofErr w:type="gramEnd"/>
      <w:r>
        <w:t xml:space="preserve"> thing, click on the same graph that we did in Step 4. The only difference is that this one will notify us by the # of events happening, instead of the response time. Input the limits that you’d </w:t>
      </w:r>
      <w:proofErr w:type="gramStart"/>
      <w:r>
        <w:t>prefer, and</w:t>
      </w:r>
      <w:proofErr w:type="gramEnd"/>
      <w:r>
        <w:t xml:space="preserve"> click “Apply” and then “Ok”!</w:t>
      </w:r>
    </w:p>
    <w:p w14:paraId="22852AB6" w14:textId="271FFD99" w:rsidR="006B4896" w:rsidRDefault="006B4896" w:rsidP="006B4896"/>
    <w:p w14:paraId="5BA49DE9" w14:textId="716DFEB7" w:rsidR="006B4896" w:rsidRPr="006B4896" w:rsidRDefault="006B4896" w:rsidP="006B4896">
      <w:r>
        <w:t>Step 10: Congratulations once more, we’ve now added a second sensor to our machine!</w:t>
      </w:r>
    </w:p>
    <w:p w14:paraId="4A84376F" w14:textId="4D4F7703" w:rsidR="006B4896" w:rsidRPr="006B4896" w:rsidRDefault="006B4896" w:rsidP="006B4896">
      <w:pPr>
        <w:pStyle w:val="Title"/>
      </w:pPr>
      <w:r>
        <w:lastRenderedPageBreak/>
        <w:t>Table</w:t>
      </w:r>
    </w:p>
    <w:p w14:paraId="70366409" w14:textId="48729914" w:rsidR="006B4896" w:rsidRPr="006B4896" w:rsidRDefault="006B4896" w:rsidP="006B4896">
      <w:r>
        <w:tab/>
        <w:t>Below is a table of the sensors I chose to add</w:t>
      </w:r>
      <w:r w:rsidR="008B346F">
        <w:t>, the thresholds I used and why, and the IoC that I believe this sensor will help detect or remediate.</w:t>
      </w:r>
    </w:p>
    <w:p w14:paraId="6FB1E5AA" w14:textId="3FEA03EA" w:rsidR="006B4896" w:rsidRPr="006B4896" w:rsidRDefault="006B4896" w:rsidP="006B4896"/>
    <w:p w14:paraId="0EAF15D9" w14:textId="5580F9C0" w:rsidR="006B4896" w:rsidRPr="006B4896" w:rsidRDefault="006B4896" w:rsidP="006B4896">
      <w:r>
        <w:rPr>
          <w:noProof/>
        </w:rPr>
        <w:drawing>
          <wp:anchor distT="0" distB="0" distL="114300" distR="114300" simplePos="0" relativeHeight="251670528" behindDoc="1" locked="0" layoutInCell="1" allowOverlap="1" wp14:anchorId="5373245C" wp14:editId="4FFA194F">
            <wp:simplePos x="0" y="0"/>
            <wp:positionH relativeFrom="margin">
              <wp:align>center</wp:align>
            </wp:positionH>
            <wp:positionV relativeFrom="paragraph">
              <wp:posOffset>466090</wp:posOffset>
            </wp:positionV>
            <wp:extent cx="5410200" cy="5038725"/>
            <wp:effectExtent l="0" t="0" r="0" b="9525"/>
            <wp:wrapTight wrapText="bothSides">
              <wp:wrapPolygon edited="0">
                <wp:start x="0" y="0"/>
                <wp:lineTo x="0" y="21559"/>
                <wp:lineTo x="21524" y="21559"/>
                <wp:lineTo x="21524" y="0"/>
                <wp:lineTo x="0" y="0"/>
              </wp:wrapPolygon>
            </wp:wrapTight>
            <wp:docPr id="18425044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503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432B6" w14:textId="77777777" w:rsidR="006B4896" w:rsidRPr="006B4896" w:rsidRDefault="006B4896" w:rsidP="006B4896"/>
    <w:p w14:paraId="3D60608F" w14:textId="77777777" w:rsidR="006B4896" w:rsidRPr="006B4896" w:rsidRDefault="006B4896" w:rsidP="006B4896"/>
    <w:p w14:paraId="02D157C9" w14:textId="77777777" w:rsidR="006B4896" w:rsidRPr="006B4896" w:rsidRDefault="006B4896" w:rsidP="006B4896"/>
    <w:p w14:paraId="01A6307D" w14:textId="77777777" w:rsidR="006B4896" w:rsidRPr="006B4896" w:rsidRDefault="006B4896" w:rsidP="006B4896"/>
    <w:p w14:paraId="6ADCB307" w14:textId="77777777" w:rsidR="006B4896" w:rsidRPr="006B4896" w:rsidRDefault="006B4896" w:rsidP="006B4896"/>
    <w:p w14:paraId="6576466E" w14:textId="77777777" w:rsidR="006B4896" w:rsidRPr="006B4896" w:rsidRDefault="006B4896" w:rsidP="006B4896"/>
    <w:p w14:paraId="089717A2" w14:textId="77777777" w:rsidR="006B4896" w:rsidRPr="006B4896" w:rsidRDefault="006B4896" w:rsidP="006B4896"/>
    <w:p w14:paraId="6B28C7B1" w14:textId="77777777" w:rsidR="006B4896" w:rsidRPr="006B4896" w:rsidRDefault="006B4896" w:rsidP="006B4896"/>
    <w:p w14:paraId="0883AAC3" w14:textId="77777777" w:rsidR="006B4896" w:rsidRPr="006B4896" w:rsidRDefault="006B4896" w:rsidP="006B4896"/>
    <w:p w14:paraId="6B6C5489" w14:textId="77777777" w:rsidR="006B4896" w:rsidRPr="006B4896" w:rsidRDefault="006B4896" w:rsidP="006B4896"/>
    <w:p w14:paraId="6D820C61" w14:textId="77777777" w:rsidR="006B4896" w:rsidRPr="006B4896" w:rsidRDefault="006B4896" w:rsidP="006B4896"/>
    <w:p w14:paraId="7897BDF8" w14:textId="77777777" w:rsidR="006B4896" w:rsidRPr="006B4896" w:rsidRDefault="006B4896" w:rsidP="006B4896"/>
    <w:sectPr w:rsidR="006B4896" w:rsidRPr="006B4896">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1935C" w14:textId="77777777" w:rsidR="009A29B7" w:rsidRDefault="009A29B7" w:rsidP="00C6554A">
      <w:pPr>
        <w:spacing w:before="0" w:after="0" w:line="240" w:lineRule="auto"/>
      </w:pPr>
      <w:r>
        <w:separator/>
      </w:r>
    </w:p>
  </w:endnote>
  <w:endnote w:type="continuationSeparator" w:id="0">
    <w:p w14:paraId="19FD7DE7" w14:textId="77777777" w:rsidR="009A29B7" w:rsidRDefault="009A29B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0CDAA"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B01ED" w14:textId="77777777" w:rsidR="009A29B7" w:rsidRDefault="009A29B7" w:rsidP="00C6554A">
      <w:pPr>
        <w:spacing w:before="0" w:after="0" w:line="240" w:lineRule="auto"/>
      </w:pPr>
      <w:r>
        <w:separator/>
      </w:r>
    </w:p>
  </w:footnote>
  <w:footnote w:type="continuationSeparator" w:id="0">
    <w:p w14:paraId="58D60D09" w14:textId="77777777" w:rsidR="009A29B7" w:rsidRDefault="009A29B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4708671">
    <w:abstractNumId w:val="9"/>
  </w:num>
  <w:num w:numId="2" w16cid:durableId="983662343">
    <w:abstractNumId w:val="8"/>
  </w:num>
  <w:num w:numId="3" w16cid:durableId="535391009">
    <w:abstractNumId w:val="8"/>
  </w:num>
  <w:num w:numId="4" w16cid:durableId="1005548816">
    <w:abstractNumId w:val="9"/>
  </w:num>
  <w:num w:numId="5" w16cid:durableId="922834094">
    <w:abstractNumId w:val="12"/>
  </w:num>
  <w:num w:numId="6" w16cid:durableId="1641230889">
    <w:abstractNumId w:val="10"/>
  </w:num>
  <w:num w:numId="7" w16cid:durableId="1256088320">
    <w:abstractNumId w:val="11"/>
  </w:num>
  <w:num w:numId="8" w16cid:durableId="709918609">
    <w:abstractNumId w:val="7"/>
  </w:num>
  <w:num w:numId="9" w16cid:durableId="1291939823">
    <w:abstractNumId w:val="6"/>
  </w:num>
  <w:num w:numId="10" w16cid:durableId="516190808">
    <w:abstractNumId w:val="5"/>
  </w:num>
  <w:num w:numId="11" w16cid:durableId="495149186">
    <w:abstractNumId w:val="4"/>
  </w:num>
  <w:num w:numId="12" w16cid:durableId="102384126">
    <w:abstractNumId w:val="3"/>
  </w:num>
  <w:num w:numId="13" w16cid:durableId="1387072555">
    <w:abstractNumId w:val="2"/>
  </w:num>
  <w:num w:numId="14" w16cid:durableId="1859155664">
    <w:abstractNumId w:val="1"/>
  </w:num>
  <w:num w:numId="15" w16cid:durableId="85859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D"/>
    <w:rsid w:val="000E2FB4"/>
    <w:rsid w:val="002502E1"/>
    <w:rsid w:val="002554CD"/>
    <w:rsid w:val="00293B83"/>
    <w:rsid w:val="002B4294"/>
    <w:rsid w:val="00333D0D"/>
    <w:rsid w:val="004C049F"/>
    <w:rsid w:val="004D33CD"/>
    <w:rsid w:val="005000E2"/>
    <w:rsid w:val="006A3CE7"/>
    <w:rsid w:val="006B4896"/>
    <w:rsid w:val="008B346F"/>
    <w:rsid w:val="009A29B7"/>
    <w:rsid w:val="00C6554A"/>
    <w:rsid w:val="00EB69FB"/>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D9FA8"/>
  <w15:chartTrackingRefBased/>
  <w15:docId w15:val="{BAB70C0A-A863-44CE-A380-CF37F357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AppData\Local\Microsoft\Office\16.0\DTS\en-CA%7bE0BCF341-AB2C-4E6C-AEDD-BD98949C9852%7d\%7bFBE5806D-6479-46C2-B246-5BBB74549ED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{FBE5806D-6479-46C2-B246-5BBB74549ED0}tf02835058_win32.dotx</Template>
  <TotalTime>32</TotalTime>
  <Pages>9</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dc:creator>
  <cp:keywords/>
  <dc:description/>
  <cp:lastModifiedBy>Curtis C</cp:lastModifiedBy>
  <cp:revision>1</cp:revision>
  <dcterms:created xsi:type="dcterms:W3CDTF">2024-05-16T18:13:00Z</dcterms:created>
  <dcterms:modified xsi:type="dcterms:W3CDTF">2024-05-16T18:45:00Z</dcterms:modified>
</cp:coreProperties>
</file>